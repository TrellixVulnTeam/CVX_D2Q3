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F8" w:rsidRPr="00537810" w:rsidRDefault="00352B7B">
      <w:pPr>
        <w:pStyle w:val="a4"/>
      </w:pPr>
      <w:sdt>
        <w:sdtPr>
          <w:alias w:val="公司名称"/>
          <w:tag w:val=""/>
          <w:id w:val="1501239775"/>
          <w:placeholder>
            <w:docPart w:val="D3F9143987E5469C94666C71E48EB0DB"/>
          </w:placeholder>
          <w:showingPlcHdr/>
          <w:dataBinding w:prefixMappings="xmlns:ns0='http://schemas.openxmlformats.org/officeDocument/2006/extended-properties' " w:xpath="/ns0:Properties[1]/ns0:Company[1]" w:storeItemID="{6668398D-A668-4E3E-A5EB-62B293D839F1}"/>
          <w:text/>
        </w:sdtPr>
        <w:sdtEndPr/>
        <w:sdtContent>
          <w:r w:rsidR="004613BC" w:rsidRPr="00537810">
            <w:rPr>
              <w:lang w:val="zh-CN"/>
            </w:rPr>
            <w:t>&lt;您的公司&gt;</w:t>
          </w:r>
        </w:sdtContent>
      </w:sdt>
      <w:r w:rsidR="004613BC" w:rsidRPr="00537810">
        <w:br/>
      </w:r>
      <w:r w:rsidR="004613BC" w:rsidRPr="00537810">
        <w:rPr>
          <w:lang w:val="zh-CN"/>
        </w:rPr>
        <w:t>服务提案</w:t>
      </w:r>
    </w:p>
    <w:p w:rsidR="00F476F8" w:rsidRPr="00537810" w:rsidRDefault="004613BC">
      <w:pPr>
        <w:pStyle w:val="a7"/>
      </w:pPr>
      <w:r w:rsidRPr="00537810">
        <w:rPr>
          <w:lang w:val="zh-CN"/>
        </w:rPr>
        <w:t>适用于独立承包商</w:t>
      </w:r>
    </w:p>
    <w:sdt>
      <w:sdtPr>
        <w:id w:val="-189609099"/>
        <w:placeholder>
          <w:docPart w:val="1FE161A9EC374E9EA1C27EEDBC9FDB8D"/>
        </w:placeholder>
        <w:temporary/>
        <w:showingPlcHdr/>
        <w15:appearance w15:val="hidden"/>
      </w:sdtPr>
      <w:sdtEndPr/>
      <w:sdtContent>
        <w:p w:rsidR="00F476F8" w:rsidRPr="00537810" w:rsidRDefault="00F476F8">
          <w:pPr>
            <w:pStyle w:val="ac"/>
            <w:spacing w:before="600"/>
            <w:rPr>
              <w:rStyle w:val="ab"/>
              <w:color w:val="auto"/>
            </w:rPr>
          </w:pPr>
        </w:p>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pPr>
                  <w:spacing w:after="180" w:line="288" w:lineRule="auto"/>
                </w:pPr>
                <w:r w:rsidRPr="00537810">
                  <w:rPr>
                    <w:noProof/>
                  </w:rPr>
                  <mc:AlternateContent>
                    <mc:Choice Requires="wpg">
                      <w:drawing>
                        <wp:inline distT="0" distB="0" distL="0" distR="0">
                          <wp:extent cx="141605" cy="141605"/>
                          <wp:effectExtent l="0" t="0" r="0" b="0"/>
                          <wp:docPr id="6"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矩形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任意多边形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5A274E"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HzkQgAAC0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5LVh85EIAAAtKAAADgAAAAAAAAAAAAAAAAAuAgAAZHJzL2Uyb0RvYy54bWxQSwECLQAUAAYA&#10;CAAAACEABeIMPdkAAAADAQAADwAAAAAAAAAAAAAAAADrCgAAZHJzL2Rvd25yZXYueG1sUEsFBgAA&#10;AAAEAAQA8wAAAPELAAAAAA==&#10;">
                          <v:rect id="矩形 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任意多边形 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3C56F7" w:rsidRDefault="004613BC">
                <w:pPr>
                  <w:pStyle w:val="aa"/>
                  <w:cnfStyle w:val="000000000000" w:firstRow="0" w:lastRow="0" w:firstColumn="0" w:lastColumn="0" w:oddVBand="0" w:evenVBand="0" w:oddHBand="0" w:evenHBand="0" w:firstRowFirstColumn="0" w:firstRowLastColumn="0" w:lastRowFirstColumn="0" w:lastRowLastColumn="0"/>
                  <w:rPr>
                    <w:sz w:val="15"/>
                  </w:rPr>
                </w:pPr>
                <w:r w:rsidRPr="00537810">
                  <w:rPr>
                    <w:lang w:val="zh-CN"/>
                  </w:rPr>
                  <w:t>[</w:t>
                </w:r>
                <w:r w:rsidRPr="003C56F7">
                  <w:rPr>
                    <w:sz w:val="15"/>
                    <w:lang w:val="zh-CN"/>
                  </w:rPr>
                  <w:t xml:space="preserve">服务提案是独立承包商的销售工具套件的核心。它将关键公司信息、您的独特销售主张以及您对客户需求的了解全部组合到单个文档中，该文档也可以充当合同谈判的基础。 </w:t>
                </w:r>
              </w:p>
              <w:p w:rsidR="00F476F8" w:rsidRPr="003C56F7" w:rsidRDefault="004613BC">
                <w:pPr>
                  <w:pStyle w:val="aa"/>
                  <w:cnfStyle w:val="000000000000" w:firstRow="0" w:lastRow="0" w:firstColumn="0" w:lastColumn="0" w:oddVBand="0" w:evenVBand="0" w:oddHBand="0" w:evenHBand="0" w:firstRowFirstColumn="0" w:firstRowLastColumn="0" w:lastRowFirstColumn="0" w:lastRowLastColumn="0"/>
                  <w:rPr>
                    <w:sz w:val="15"/>
                  </w:rPr>
                </w:pPr>
                <w:r w:rsidRPr="003C56F7">
                  <w:rPr>
                    <w:sz w:val="15"/>
                    <w:lang w:val="zh-CN"/>
                  </w:rPr>
                  <w:t>使用此示例提案作为制定您自己的提案的大纲。</w:t>
                </w:r>
              </w:p>
              <w:p w:rsidR="00F476F8" w:rsidRPr="003C56F7" w:rsidRDefault="004613BC">
                <w:pPr>
                  <w:pStyle w:val="aa"/>
                  <w:cnfStyle w:val="000000000000" w:firstRow="0" w:lastRow="0" w:firstColumn="0" w:lastColumn="0" w:oddVBand="0" w:evenVBand="0" w:oddHBand="0" w:evenHBand="0" w:firstRowFirstColumn="0" w:firstRowLastColumn="0" w:lastRowFirstColumn="0" w:lastRowLastColumn="0"/>
                  <w:rPr>
                    <w:sz w:val="15"/>
                  </w:rPr>
                </w:pPr>
                <w:r w:rsidRPr="003C56F7">
                  <w:rPr>
                    <w:sz w:val="15"/>
                    <w:lang w:val="zh-CN"/>
                  </w:rPr>
                  <w:t>要删除任何带阴影的提示（例如此提示），只需单击提示文本，然后按空格键。</w:t>
                </w:r>
              </w:p>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3C56F7">
                  <w:rPr>
                    <w:sz w:val="15"/>
                    <w:lang w:val="zh-CN"/>
                  </w:rPr>
                  <w:t>此提案中的示例内容包括供您替换为自己的文本的占位符内容。尖括号 (&lt;&gt;) 中包括所有占位符文本。]</w:t>
                </w:r>
              </w:p>
            </w:tc>
          </w:tr>
        </w:tbl>
        <w:p w:rsidR="00F476F8" w:rsidRPr="00537810" w:rsidRDefault="00352B7B">
          <w:pPr>
            <w:pStyle w:val="ac"/>
          </w:pPr>
        </w:p>
      </w:sdtContent>
    </w:sdt>
    <w:p w:rsidR="00F476F8" w:rsidRPr="00537810" w:rsidRDefault="004613BC" w:rsidP="00E22881">
      <w:pPr>
        <w:pStyle w:val="1"/>
        <w:spacing w:before="120" w:after="0"/>
      </w:pPr>
      <w:r w:rsidRPr="00537810">
        <w:rPr>
          <w:lang w:val="zh-CN"/>
        </w:rPr>
        <w:t>概述</w:t>
      </w:r>
    </w:p>
    <w:sdt>
      <w:sdtPr>
        <w:rPr>
          <w:sz w:val="15"/>
          <w:szCs w:val="15"/>
        </w:rPr>
        <w:id w:val="143244758"/>
        <w:placeholder>
          <w:docPart w:val="1FE161A9EC374E9EA1C27EEDBC9FDB8D"/>
        </w:placeholder>
        <w:temporary/>
        <w:showingPlcHdr/>
        <w15:appearance w15:val="hidden"/>
      </w:sdtPr>
      <w:sdtEndPr>
        <w:rPr>
          <w:sz w:val="18"/>
          <w:szCs w:val="20"/>
        </w:rPr>
      </w:sdtEndPr>
      <w:sdtContent>
        <w:tbl>
          <w:tblPr>
            <w:tblStyle w:val="a9"/>
            <w:tblW w:w="5000" w:type="pct"/>
            <w:tblLook w:val="04A0" w:firstRow="1" w:lastRow="0" w:firstColumn="1" w:lastColumn="0" w:noHBand="0" w:noVBand="1"/>
          </w:tblPr>
          <w:tblGrid>
            <w:gridCol w:w="577"/>
            <w:gridCol w:w="8783"/>
          </w:tblGrid>
          <w:tr w:rsidR="00F476F8" w:rsidRPr="00537810" w:rsidTr="003C56F7">
            <w:trPr>
              <w:trHeight w:val="325"/>
            </w:trPr>
            <w:tc>
              <w:tcPr>
                <w:cnfStyle w:val="001000000000" w:firstRow="0" w:lastRow="0" w:firstColumn="1" w:lastColumn="0" w:oddVBand="0" w:evenVBand="0" w:oddHBand="0" w:evenHBand="0" w:firstRowFirstColumn="0" w:firstRowLastColumn="0" w:lastRowFirstColumn="0" w:lastRowLastColumn="0"/>
                <w:tcW w:w="308" w:type="pct"/>
              </w:tcPr>
              <w:p w:rsidR="00F476F8" w:rsidRPr="003C56F7" w:rsidRDefault="004613BC">
                <w:pPr>
                  <w:rPr>
                    <w:sz w:val="15"/>
                    <w:szCs w:val="15"/>
                  </w:rPr>
                </w:pPr>
                <w:r w:rsidRPr="003C56F7">
                  <w:rPr>
                    <w:noProof/>
                    <w:sz w:val="15"/>
                    <w:szCs w:val="15"/>
                  </w:rPr>
                  <mc:AlternateContent>
                    <mc:Choice Requires="wpg">
                      <w:drawing>
                        <wp:inline distT="0" distB="0" distL="0" distR="0">
                          <wp:extent cx="141605" cy="141605"/>
                          <wp:effectExtent l="0" t="0" r="0" b="0"/>
                          <wp:docPr id="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矩形 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任意多边形 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DB3281"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pKlQgAAC0oAAAOAAAAZHJzL2Uyb0RvYy54bWzcWkuO40YS3RvwHQguB3Cr+BeFVhuN/sGA&#10;Pw245gAsipIIUyRNskrVXnvvvTcGDG98hEFjfBp7Zo4xL5JJKlStINPd8Ma1KH34FBnvRURmZ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CdGSkqVCAAALSgAAA4AAAAAAAAAAAAAAAAALgIAAGRycy9lMm9Eb2MueG1sUEsBAi0A&#10;FAAGAAgAAAAhAAXiDD3ZAAAAAwEAAA8AAAAAAAAAAAAAAAAA7woAAGRycy9kb3ducmV2LnhtbFBL&#10;BQYAAAAABAAEAPMAAAD1CwAAAAA=&#10;">
                          <v:rect id="矩形 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任意多边形 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3C56F7"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3C56F7">
                  <w:rPr>
                    <w:sz w:val="15"/>
                    <w:szCs w:val="15"/>
                    <w:lang w:val="zh-CN"/>
                  </w:rPr>
                  <w:t>[使用概述提供提案原因的简短摘要以及您如何为客户需求提供最佳支持。您可以在提案的剩余部分详细阐述此摘要。]</w:t>
                </w:r>
              </w:p>
            </w:tc>
          </w:tr>
        </w:tbl>
        <w:p w:rsidR="00F476F8" w:rsidRPr="00537810" w:rsidRDefault="00352B7B">
          <w:pPr>
            <w:pStyle w:val="ac"/>
          </w:pPr>
        </w:p>
      </w:sdtContent>
    </w:sdt>
    <w:p w:rsidR="00F476F8" w:rsidRPr="00537810" w:rsidRDefault="00352B7B">
      <w:sdt>
        <w:sdtPr>
          <w:alias w:val="公司名称"/>
          <w:tag w:val=""/>
          <w:id w:val="-1319412129"/>
          <w:placeholder>
            <w:docPart w:val="0F30647984D847108CD8F1E1001FD098"/>
          </w:placeholder>
          <w:showingPlcHdr/>
          <w:dataBinding w:prefixMappings="xmlns:ns0='http://schemas.openxmlformats.org/officeDocument/2006/extended-properties' " w:xpath="/ns0:Properties[1]/ns0:Company[1]" w:storeItemID="{6668398D-A668-4E3E-A5EB-62B293D839F1}"/>
          <w:text/>
        </w:sdtPr>
        <w:sdtEndPr/>
        <w:sdtContent>
          <w:r w:rsidR="004613BC" w:rsidRPr="00537810">
            <w:rPr>
              <w:rStyle w:val="ab"/>
              <w:lang w:val="zh-CN"/>
            </w:rPr>
            <w:t>&lt;您的公司&gt;</w:t>
          </w:r>
        </w:sdtContent>
      </w:sdt>
      <w:r w:rsidR="004613BC" w:rsidRPr="00537810">
        <w:rPr>
          <w:lang w:val="zh-CN"/>
        </w:rPr>
        <w:t xml:space="preserve"> 非常乐意提交此服务提案来促进 </w:t>
      </w:r>
      <w:sdt>
        <w:sdtPr>
          <w:alias w:val="客户名称"/>
          <w:tag w:val=""/>
          <w:id w:val="-1704244616"/>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4613BC" w:rsidRPr="00537810">
            <w:rPr>
              <w:rStyle w:val="ab"/>
              <w:lang w:val="zh-CN"/>
            </w:rPr>
            <w:t>&lt;客户的公司&gt;</w:t>
          </w:r>
        </w:sdtContent>
      </w:sdt>
      <w:r w:rsidR="004613BC" w:rsidRPr="00537810">
        <w:rPr>
          <w:lang w:val="zh-CN"/>
        </w:rPr>
        <w:t xml:space="preserve"> 达成其提高客户满意度这一目标，方法是针对其新的订单录入和履行系统提供培训和售后支持。我们与东北部地区许多小型企业展开了合作，这些企业致力于在便利性、订单准确性和及时交付方面改进客户体验。</w:t>
      </w:r>
    </w:p>
    <w:p w:rsidR="00F476F8" w:rsidRPr="00537810" w:rsidRDefault="004613BC">
      <w:pPr>
        <w:pStyle w:val="2"/>
      </w:pPr>
      <w:r w:rsidRPr="00537810">
        <w:rPr>
          <w:lang w:val="zh-CN"/>
        </w:rPr>
        <w:t>目标</w:t>
      </w:r>
    </w:p>
    <w:sdt>
      <w:sdtPr>
        <w:id w:val="-2113425653"/>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r w:rsidRPr="00537810">
                  <w:rPr>
                    <w:noProof/>
                  </w:rPr>
                  <mc:AlternateContent>
                    <mc:Choice Requires="wpg">
                      <w:drawing>
                        <wp:inline distT="0" distB="0" distL="0" distR="0">
                          <wp:extent cx="141605" cy="141605"/>
                          <wp:effectExtent l="0" t="0" r="0" b="0"/>
                          <wp:docPr id="19"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矩形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任意多边形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01F33"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iDuh7lggAADIoAAAOAAAAAAAAAAAAAAAAAC4CAABkcnMvZTJvRG9jLnhtbFBLAQIt&#10;ABQABgAIAAAAIQAF4gw92QAAAAMBAAAPAAAAAAAAAAAAAAAAAPAKAABkcnMvZG93bnJldi54bWxQ&#10;SwUGAAAAAAQABADzAAAA9gsAAAAA&#10;">
                          <v:rect id="矩形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任意多边形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537810">
                  <w:rPr>
                    <w:lang w:val="zh-CN"/>
                  </w:rPr>
                  <w:t>[</w:t>
                </w:r>
                <w:r w:rsidRPr="003C56F7">
                  <w:rPr>
                    <w:sz w:val="15"/>
                    <w:szCs w:val="15"/>
                    <w:lang w:val="zh-CN"/>
                  </w:rPr>
                  <w:t>包括目的说明，涵盖与您的解决方案相关的问题和关键主题。重申通过阅读 RFP 或您以前的会谈过程确定的客户需求。]</w:t>
                </w:r>
              </w:p>
            </w:tc>
          </w:tr>
        </w:tbl>
        <w:p w:rsidR="00F476F8" w:rsidRPr="00537810" w:rsidRDefault="00352B7B">
          <w:pPr>
            <w:pStyle w:val="ac"/>
          </w:pPr>
        </w:p>
      </w:sdtContent>
    </w:sdt>
    <w:p w:rsidR="00F476F8" w:rsidRPr="00537810" w:rsidRDefault="004613BC" w:rsidP="00E950DC">
      <w:pPr>
        <w:pStyle w:val="a"/>
      </w:pPr>
      <w:r w:rsidRPr="00537810">
        <w:rPr>
          <w:lang w:val="zh-CN"/>
        </w:rPr>
        <w:t>&lt;需求 1：</w:t>
      </w:r>
      <w:r w:rsidR="00E950DC" w:rsidRPr="00E950DC">
        <w:rPr>
          <w:rFonts w:hint="eastAsia"/>
          <w:lang w:val="zh-CN"/>
        </w:rPr>
        <w:t>缩短</w:t>
      </w:r>
      <w:r w:rsidRPr="00537810">
        <w:rPr>
          <w:lang w:val="zh-CN"/>
        </w:rPr>
        <w:t>客户问题的响应时间 &gt;</w:t>
      </w:r>
    </w:p>
    <w:p w:rsidR="00F476F8" w:rsidRPr="00537810" w:rsidRDefault="004613BC" w:rsidP="007F0D4C">
      <w:pPr>
        <w:pStyle w:val="a"/>
      </w:pPr>
      <w:r w:rsidRPr="00537810">
        <w:rPr>
          <w:lang w:val="zh-CN"/>
        </w:rPr>
        <w:t>&lt;需求 2：</w:t>
      </w:r>
      <w:r w:rsidR="007F0D4C" w:rsidRPr="007F0D4C">
        <w:rPr>
          <w:rFonts w:hint="eastAsia"/>
          <w:lang w:val="zh-CN"/>
        </w:rPr>
        <w:t>改变</w:t>
      </w:r>
      <w:r w:rsidRPr="00537810">
        <w:rPr>
          <w:lang w:val="zh-CN"/>
        </w:rPr>
        <w:t>向上销售/交叉销售量方面的劣势&gt;</w:t>
      </w:r>
    </w:p>
    <w:p w:rsidR="003C56F7" w:rsidRPr="00537810" w:rsidRDefault="004613BC" w:rsidP="00704BF8">
      <w:pPr>
        <w:pStyle w:val="a"/>
      </w:pPr>
      <w:r w:rsidRPr="00537810">
        <w:rPr>
          <w:lang w:val="zh-CN"/>
        </w:rPr>
        <w:t>&lt;需求 3：就新系统对员工快速进行培训&gt;</w:t>
      </w:r>
    </w:p>
    <w:p w:rsidR="00F476F8" w:rsidRPr="00537810" w:rsidRDefault="004613BC">
      <w:pPr>
        <w:pStyle w:val="2"/>
      </w:pPr>
      <w:r w:rsidRPr="00537810">
        <w:rPr>
          <w:lang w:val="zh-CN"/>
        </w:rPr>
        <w:t>机遇</w:t>
      </w:r>
    </w:p>
    <w:sdt>
      <w:sdtPr>
        <w:id w:val="-1982925652"/>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r w:rsidRPr="00537810">
                  <w:rPr>
                    <w:noProof/>
                  </w:rPr>
                  <mc:AlternateContent>
                    <mc:Choice Requires="wpg">
                      <w:drawing>
                        <wp:inline distT="0" distB="0" distL="0" distR="0">
                          <wp:extent cx="141605" cy="141605"/>
                          <wp:effectExtent l="0" t="0" r="0" b="0"/>
                          <wp:docPr id="10"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矩形 1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任意多边形 1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FC5E8E"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TCkA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4MkTCkAgAADIoAAAOAAAAAAAAAAAAAAAAAC4CAABkcnMvZTJvRG9jLnhtbFBLAQItABQABgAI&#10;AAAAIQAF4gw92QAAAAMBAAAPAAAAAAAAAAAAAAAAAOoKAABkcnMvZG93bnJldi54bWxQSwUGAAAA&#10;AAQABADzAAAA8AsAAAAA&#10;">
                          <v:rect id="矩形 1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任意多边形 1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537810">
                  <w:rPr>
                    <w:lang w:val="zh-CN"/>
                  </w:rPr>
                  <w:t>[</w:t>
                </w:r>
                <w:r w:rsidRPr="003C56F7">
                  <w:rPr>
                    <w:sz w:val="15"/>
                    <w:szCs w:val="15"/>
                    <w:lang w:val="zh-CN"/>
                  </w:rPr>
                  <w:t>包括主要点并确定机遇。重申您以前确定（例如通过 RTP、会谈等）的客户项目目标 。]</w:t>
                </w:r>
              </w:p>
            </w:tc>
          </w:tr>
        </w:tbl>
        <w:p w:rsidR="00F476F8" w:rsidRPr="00537810" w:rsidRDefault="00352B7B">
          <w:pPr>
            <w:pStyle w:val="ac"/>
          </w:pPr>
        </w:p>
      </w:sdtContent>
    </w:sdt>
    <w:p w:rsidR="00F476F8" w:rsidRPr="00537810" w:rsidRDefault="004613BC">
      <w:pPr>
        <w:pStyle w:val="a"/>
      </w:pPr>
      <w:r w:rsidRPr="00537810">
        <w:rPr>
          <w:lang w:val="zh-CN"/>
        </w:rPr>
        <w:t>&lt;目标 1：在上线日期的 6 周内就新系统对所有 CSR 进行培训&gt;</w:t>
      </w:r>
    </w:p>
    <w:p w:rsidR="00F476F8" w:rsidRPr="00537810" w:rsidRDefault="004613BC">
      <w:pPr>
        <w:pStyle w:val="a"/>
      </w:pPr>
      <w:r w:rsidRPr="00537810">
        <w:rPr>
          <w:lang w:val="zh-CN"/>
        </w:rPr>
        <w:t>&lt;目标 2：将销售培训与新系统的功能性培训相融合&gt;</w:t>
      </w:r>
    </w:p>
    <w:p w:rsidR="00F476F8" w:rsidRPr="00537810" w:rsidRDefault="004613BC">
      <w:pPr>
        <w:pStyle w:val="a"/>
      </w:pPr>
      <w:r w:rsidRPr="00537810">
        <w:rPr>
          <w:lang w:val="zh-CN"/>
        </w:rPr>
        <w:t>&lt;目标 3：在培训后的 6 周内监控销售量、退货率和关键满意度指标&gt;</w:t>
      </w:r>
    </w:p>
    <w:p w:rsidR="00F476F8" w:rsidRPr="00537810" w:rsidRDefault="004613BC">
      <w:pPr>
        <w:pStyle w:val="2"/>
      </w:pPr>
      <w:r w:rsidRPr="00537810">
        <w:rPr>
          <w:lang w:val="zh-CN"/>
        </w:rPr>
        <w:lastRenderedPageBreak/>
        <w:t>解决方案</w:t>
      </w:r>
    </w:p>
    <w:sdt>
      <w:sdtPr>
        <w:id w:val="-510995402"/>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704BF8">
            <w:tc>
              <w:tcPr>
                <w:cnfStyle w:val="001000000000" w:firstRow="0" w:lastRow="0" w:firstColumn="1" w:lastColumn="0" w:oddVBand="0" w:evenVBand="0" w:oddHBand="0" w:evenHBand="0" w:firstRowFirstColumn="0" w:firstRowLastColumn="0" w:lastRowFirstColumn="0" w:lastRowLastColumn="0"/>
                <w:tcW w:w="308" w:type="pct"/>
              </w:tcPr>
              <w:p w:rsidR="00F476F8" w:rsidRPr="00704BF8" w:rsidRDefault="004613BC">
                <w:pPr>
                  <w:rPr>
                    <w:sz w:val="15"/>
                    <w:szCs w:val="15"/>
                  </w:rPr>
                </w:pPr>
                <w:r w:rsidRPr="00704BF8">
                  <w:rPr>
                    <w:noProof/>
                    <w:sz w:val="15"/>
                    <w:szCs w:val="15"/>
                  </w:rPr>
                  <mc:AlternateContent>
                    <mc:Choice Requires="wpg">
                      <w:drawing>
                        <wp:inline distT="0" distB="0" distL="0" distR="0">
                          <wp:extent cx="141605" cy="141605"/>
                          <wp:effectExtent l="0" t="0" r="0" b="0"/>
                          <wp:docPr id="16"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矩形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任意多边形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DD37CB"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eCLLAZoIAAAyKAAADgAAAAAAAAAAAAAAAAAuAgAAZHJzL2Uyb0RvYy54bWxQ&#10;SwECLQAUAAYACAAAACEABeIMPdkAAAADAQAADwAAAAAAAAAAAAAAAAD0CgAAZHJzL2Rvd25yZXYu&#10;eG1sUEsFBgAAAAAEAAQA8wAAAPoLAAAAAA==&#10;">
                          <v:rect id="矩形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任意多边形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704BF8"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704BF8">
                  <w:rPr>
                    <w:sz w:val="15"/>
                    <w:szCs w:val="15"/>
                    <w:lang w:val="zh-CN"/>
                  </w:rPr>
                  <w:t>[包括促成您提议的解决方案的建议。概括说明您建议执行的操作以及如何达成目标。您能够在“我们的提案”部分详细阐述。]</w:t>
                </w:r>
              </w:p>
            </w:tc>
          </w:tr>
        </w:tbl>
        <w:p w:rsidR="00F476F8" w:rsidRPr="00537810" w:rsidRDefault="00352B7B">
          <w:pPr>
            <w:pStyle w:val="ac"/>
          </w:pPr>
        </w:p>
      </w:sdtContent>
    </w:sdt>
    <w:p w:rsidR="00F476F8" w:rsidRPr="00537810" w:rsidRDefault="004613BC" w:rsidP="004F356D">
      <w:pPr>
        <w:pStyle w:val="a"/>
      </w:pPr>
      <w:bookmarkStart w:id="0" w:name="_GoBack"/>
      <w:bookmarkEnd w:id="0"/>
      <w:r w:rsidRPr="00537810">
        <w:rPr>
          <w:lang w:val="zh-CN"/>
        </w:rPr>
        <w:t>&lt;建议 1：建议 1 阐述&gt;</w:t>
      </w:r>
    </w:p>
    <w:p w:rsidR="00F476F8" w:rsidRPr="00537810" w:rsidRDefault="004613BC">
      <w:pPr>
        <w:pStyle w:val="a"/>
      </w:pPr>
      <w:r w:rsidRPr="00537810">
        <w:rPr>
          <w:lang w:val="zh-CN"/>
        </w:rPr>
        <w:t>&lt;建议 2：建议 2 阐述&gt;</w:t>
      </w:r>
    </w:p>
    <w:p w:rsidR="00F476F8" w:rsidRPr="00537810" w:rsidRDefault="004613BC">
      <w:pPr>
        <w:pStyle w:val="a"/>
      </w:pPr>
      <w:r w:rsidRPr="00537810">
        <w:rPr>
          <w:lang w:val="zh-CN"/>
        </w:rPr>
        <w:t>&lt;建议 3：建议 3 阐述&gt;</w:t>
      </w:r>
    </w:p>
    <w:p w:rsidR="00F476F8" w:rsidRPr="00537810" w:rsidRDefault="004613BC" w:rsidP="00E22881">
      <w:pPr>
        <w:pStyle w:val="1"/>
        <w:spacing w:before="240" w:after="0"/>
      </w:pPr>
      <w:r w:rsidRPr="00537810">
        <w:rPr>
          <w:lang w:val="zh-CN"/>
        </w:rPr>
        <w:t>我们的提案</w:t>
      </w:r>
    </w:p>
    <w:sdt>
      <w:sdtPr>
        <w:id w:val="-2021457460"/>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704BF8">
            <w:tc>
              <w:tcPr>
                <w:cnfStyle w:val="001000000000" w:firstRow="0" w:lastRow="0" w:firstColumn="1" w:lastColumn="0" w:oddVBand="0" w:evenVBand="0" w:oddHBand="0" w:evenHBand="0" w:firstRowFirstColumn="0" w:firstRowLastColumn="0" w:lastRowFirstColumn="0" w:lastRowLastColumn="0"/>
                <w:tcW w:w="308" w:type="pct"/>
              </w:tcPr>
              <w:p w:rsidR="00F476F8" w:rsidRPr="00704BF8" w:rsidRDefault="004613BC">
                <w:pPr>
                  <w:rPr>
                    <w:sz w:val="15"/>
                    <w:szCs w:val="15"/>
                  </w:rPr>
                </w:pPr>
                <w:r w:rsidRPr="00704BF8">
                  <w:rPr>
                    <w:noProof/>
                    <w:sz w:val="15"/>
                    <w:szCs w:val="15"/>
                  </w:rPr>
                  <mc:AlternateContent>
                    <mc:Choice Requires="wpg">
                      <w:drawing>
                        <wp:inline distT="0" distB="0" distL="0" distR="0">
                          <wp:extent cx="141605" cy="141605"/>
                          <wp:effectExtent l="0" t="0" r="0" b="0"/>
                          <wp:docPr id="7"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矩形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任意多边形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7EE88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PsaEKaPCAAALSgAAA4AAAAAAAAAAAAAAAAALgIAAGRycy9lMm9Eb2MueG1sUEsBAi0AFAAGAAgA&#10;AAAhAAXiDD3ZAAAAAwEAAA8AAAAAAAAAAAAAAAAA6QoAAGRycy9kb3ducmV2LnhtbFBLBQYAAAAA&#10;BAAEAPMAAADvCwAAAAA=&#10;">
                          <v:rect id="矩形 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任意多边形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704BF8"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704BF8">
                  <w:rPr>
                    <w:sz w:val="15"/>
                    <w:szCs w:val="15"/>
                    <w:lang w:val="zh-CN"/>
                  </w:rPr>
                  <w:t>[提供背景信息，包括您的公司的简短背景介绍、您对客户需求的了解以及待解决的特定问题。您可能也会选择包括任何相关研究的结果、项目历史记录以及会影响客户需求的其他因素（例如，社会经济趋势或面临管制）。</w:t>
                </w:r>
              </w:p>
              <w:p w:rsidR="00F476F8" w:rsidRPr="00704BF8"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704BF8">
                  <w:rPr>
                    <w:sz w:val="15"/>
                    <w:szCs w:val="15"/>
                    <w:lang w:val="zh-CN"/>
                  </w:rPr>
                  <w:t>展示您对客户可以期望的好处的理解。例如，描述风险（如果不采取适当操作则可能造成的损失），并将风险与通过积极行动而获得的收益进行比较。如果适用，请识别客户端的潜在关注区域以及如何解决。此类项目可能是微不足道但竞争提案通常会忽视的基础问题。</w:t>
                </w:r>
              </w:p>
              <w:p w:rsidR="00F476F8" w:rsidRPr="00704BF8"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704BF8">
                  <w:rPr>
                    <w:sz w:val="15"/>
                    <w:szCs w:val="15"/>
                    <w:lang w:val="zh-CN"/>
                  </w:rPr>
                  <w:t>描述您的能力和提议的解决方案如何达成客户的项目目标，包括您的资格如何独特地满足当前机遇的要求。]</w:t>
                </w:r>
              </w:p>
            </w:tc>
          </w:tr>
        </w:tbl>
        <w:p w:rsidR="00F476F8" w:rsidRPr="00537810" w:rsidRDefault="00352B7B">
          <w:pPr>
            <w:pStyle w:val="ac"/>
          </w:pPr>
        </w:p>
      </w:sdtContent>
    </w:sdt>
    <w:p w:rsidR="00F476F8" w:rsidRPr="00537810" w:rsidRDefault="00352B7B">
      <w:sdt>
        <w:sdtPr>
          <w:alias w:val="客户名称"/>
          <w:tag w:val=""/>
          <w:id w:val="364261442"/>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004613BC" w:rsidRPr="00537810">
        <w:rPr>
          <w:lang w:val="zh-CN"/>
        </w:rPr>
        <w:t xml:space="preserve"> 因其优质客户服务而享有盛誉。然而，面临分发系统的变革、经济给运输和物流带来的影响以及妨碍充分利用技术改进的限制， </w:t>
      </w:r>
      <w:sdt>
        <w:sdtPr>
          <w:alias w:val="客户名称"/>
          <w:tag w:val=""/>
          <w:id w:val="-1383704395"/>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004613BC" w:rsidRPr="00537810">
        <w:rPr>
          <w:lang w:val="zh-CN"/>
        </w:rPr>
        <w:t xml:space="preserve"> 面临因客户认为交付和服务速度缓慢而销售收入减少的可能性。</w:t>
      </w:r>
    </w:p>
    <w:p w:rsidR="00704BF8" w:rsidRPr="00704BF8" w:rsidRDefault="004613BC">
      <w:pPr>
        <w:rPr>
          <w:lang w:val="zh-CN"/>
        </w:rPr>
      </w:pPr>
      <w:r w:rsidRPr="00537810">
        <w:rPr>
          <w:lang w:val="zh-CN"/>
        </w:rPr>
        <w:t xml:space="preserve">我们开发了解决方案来帮助企业在客户满意度方面保持领先地位，并建议 </w:t>
      </w:r>
      <w:sdt>
        <w:sdtPr>
          <w:alias w:val="客户名称"/>
          <w:tag w:val=""/>
          <w:id w:val="1732887626"/>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Pr="00537810">
        <w:rPr>
          <w:lang w:val="zh-CN"/>
        </w:rPr>
        <w:t xml:space="preserve"> 实施一种侧重于 JIT 订单管理和交付流程中的许多人工步骤自动化的物流解决方案。我们的解决方案可轻松地与各种现成的 CRM 解决方案进行集成，使 </w:t>
      </w:r>
      <w:sdt>
        <w:sdtPr>
          <w:alias w:val="客户名称"/>
          <w:tag w:val=""/>
          <w:id w:val="-1864431781"/>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Pr="00537810">
        <w:rPr>
          <w:lang w:val="zh-CN"/>
        </w:rPr>
        <w:t xml:space="preserve"> 能够完全实现在整个销售周期内提高生产效率所带来的好处。最重要的是，我们将针对此新的解决方案提供培训和支持，以确保您的员工可以在销售缔结、客户满意度和销售指标方面快速提升并实现具体改进。</w:t>
      </w:r>
    </w:p>
    <w:p w:rsidR="00F476F8" w:rsidRPr="00537810" w:rsidRDefault="004613BC">
      <w:pPr>
        <w:pStyle w:val="2"/>
      </w:pPr>
      <w:r w:rsidRPr="00537810">
        <w:rPr>
          <w:lang w:val="zh-CN"/>
        </w:rPr>
        <w:t>理由</w:t>
      </w:r>
    </w:p>
    <w:sdt>
      <w:sdtPr>
        <w:id w:val="1914124807"/>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704BF8">
            <w:tc>
              <w:tcPr>
                <w:cnfStyle w:val="001000000000" w:firstRow="0" w:lastRow="0" w:firstColumn="1" w:lastColumn="0" w:oddVBand="0" w:evenVBand="0" w:oddHBand="0" w:evenHBand="0" w:firstRowFirstColumn="0" w:firstRowLastColumn="0" w:lastRowFirstColumn="0" w:lastRowLastColumn="0"/>
                <w:tcW w:w="308" w:type="pct"/>
              </w:tcPr>
              <w:p w:rsidR="00F476F8" w:rsidRPr="00704BF8" w:rsidRDefault="004613BC">
                <w:pPr>
                  <w:rPr>
                    <w:sz w:val="15"/>
                    <w:szCs w:val="15"/>
                  </w:rPr>
                </w:pPr>
                <w:r w:rsidRPr="00704BF8">
                  <w:rPr>
                    <w:noProof/>
                    <w:sz w:val="15"/>
                    <w:szCs w:val="15"/>
                  </w:rPr>
                  <mc:AlternateContent>
                    <mc:Choice Requires="wpg">
                      <w:drawing>
                        <wp:inline distT="0" distB="0" distL="0" distR="0">
                          <wp:extent cx="141605" cy="141605"/>
                          <wp:effectExtent l="0" t="0" r="0" b="0"/>
                          <wp:docPr id="13"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矩形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任意多边形 1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D1D4FA"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C62AubCAAAMigAAA4AAAAAAAAAAAAAAAAALgIAAGRycy9lMm9Eb2MueG1s&#10;UEsBAi0AFAAGAAgAAAAhAAXiDD3ZAAAAAwEAAA8AAAAAAAAAAAAAAAAA9QoAAGRycy9kb3ducmV2&#10;LnhtbFBLBQYAAAAABAAEAPMAAAD7CwAAAAA=&#10;">
                          <v:rect id="矩形 1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任意多边形 1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704BF8"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704BF8">
                  <w:rPr>
                    <w:sz w:val="15"/>
                    <w:szCs w:val="15"/>
                    <w:lang w:val="zh-CN"/>
                  </w:rPr>
                  <w:t>[描述按照您的提议开发项目的原因。您可能需要证明为什么您选择您的独特方法。请考虑在您的理由中包括以下要点。]</w:t>
                </w:r>
              </w:p>
            </w:tc>
          </w:tr>
        </w:tbl>
        <w:p w:rsidR="00F476F8" w:rsidRPr="00537810" w:rsidRDefault="00352B7B">
          <w:pPr>
            <w:pStyle w:val="ac"/>
          </w:pPr>
        </w:p>
      </w:sdtContent>
    </w:sdt>
    <w:p w:rsidR="00F476F8" w:rsidRPr="00537810" w:rsidRDefault="004613BC">
      <w:pPr>
        <w:pStyle w:val="a"/>
      </w:pPr>
      <w:r w:rsidRPr="00537810">
        <w:rPr>
          <w:lang w:val="zh-CN"/>
        </w:rPr>
        <w:t>研究</w:t>
      </w:r>
    </w:p>
    <w:p w:rsidR="00F476F8" w:rsidRPr="00537810" w:rsidRDefault="004613BC">
      <w:pPr>
        <w:pStyle w:val="a"/>
      </w:pPr>
      <w:r w:rsidRPr="00537810">
        <w:rPr>
          <w:lang w:val="zh-CN"/>
        </w:rPr>
        <w:t>市场机遇</w:t>
      </w:r>
    </w:p>
    <w:p w:rsidR="00F476F8" w:rsidRPr="00537810" w:rsidRDefault="004613BC">
      <w:pPr>
        <w:pStyle w:val="a"/>
      </w:pPr>
      <w:r w:rsidRPr="00537810">
        <w:rPr>
          <w:lang w:val="zh-CN"/>
        </w:rPr>
        <w:t>与使命一致</w:t>
      </w:r>
    </w:p>
    <w:p w:rsidR="00F476F8" w:rsidRPr="00704BF8" w:rsidRDefault="004613BC">
      <w:pPr>
        <w:pStyle w:val="a"/>
      </w:pPr>
      <w:r w:rsidRPr="00537810">
        <w:rPr>
          <w:lang w:val="zh-CN"/>
        </w:rPr>
        <w:t>当前资源/技术</w:t>
      </w:r>
    </w:p>
    <w:p w:rsidR="00704BF8" w:rsidRPr="00537810" w:rsidRDefault="00704BF8" w:rsidP="00E22881">
      <w:pPr>
        <w:pStyle w:val="a"/>
        <w:numPr>
          <w:ilvl w:val="0"/>
          <w:numId w:val="0"/>
        </w:numPr>
      </w:pPr>
    </w:p>
    <w:p w:rsidR="00F476F8" w:rsidRPr="00537810" w:rsidRDefault="004613BC" w:rsidP="00E22881">
      <w:pPr>
        <w:pStyle w:val="2"/>
        <w:spacing w:before="0" w:after="0"/>
      </w:pPr>
      <w:r w:rsidRPr="00537810">
        <w:rPr>
          <w:lang w:val="zh-CN"/>
        </w:rPr>
        <w:t>执行战略</w:t>
      </w:r>
    </w:p>
    <w:p w:rsidR="00F476F8" w:rsidRPr="00537810" w:rsidRDefault="004613BC">
      <w:r w:rsidRPr="00537810">
        <w:rPr>
          <w:lang w:val="zh-CN"/>
        </w:rPr>
        <w:t>我们的执行战略融合了经过证实的方法、最有资格的人员和对管理可交付结果的高度响应方法。下面是我们的项目方法的描述，包括如何开发项目、建议的活动日程表以及我们建议按照所述开发项目的原因。</w:t>
      </w:r>
    </w:p>
    <w:sdt>
      <w:sdtPr>
        <w:id w:val="2041400931"/>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704BF8">
            <w:tc>
              <w:tcPr>
                <w:cnfStyle w:val="001000000000" w:firstRow="0" w:lastRow="0" w:firstColumn="1" w:lastColumn="0" w:oddVBand="0" w:evenVBand="0" w:oddHBand="0" w:evenHBand="0" w:firstRowFirstColumn="0" w:firstRowLastColumn="0" w:lastRowFirstColumn="0" w:lastRowLastColumn="0"/>
                <w:tcW w:w="308" w:type="pct"/>
              </w:tcPr>
              <w:p w:rsidR="00F476F8" w:rsidRPr="00704BF8" w:rsidRDefault="004613BC">
                <w:pPr>
                  <w:rPr>
                    <w:sz w:val="15"/>
                    <w:szCs w:val="15"/>
                  </w:rPr>
                </w:pPr>
                <w:r w:rsidRPr="00704BF8">
                  <w:rPr>
                    <w:noProof/>
                    <w:sz w:val="15"/>
                    <w:szCs w:val="15"/>
                  </w:rPr>
                  <mc:AlternateContent>
                    <mc:Choice Requires="wpg">
                      <w:drawing>
                        <wp:inline distT="0" distB="0" distL="0" distR="0">
                          <wp:extent cx="141605" cy="141605"/>
                          <wp:effectExtent l="0" t="0" r="0" b="0"/>
                          <wp:docPr id="23"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矩形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任意多边形 2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33BCBEA"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x2JHkmQgAADIoAAAOAAAAAAAAAAAAAAAAAC4CAABkcnMvZTJvRG9jLnhtbFBL&#10;AQItABQABgAIAAAAIQAF4gw92QAAAAMBAAAPAAAAAAAAAAAAAAAAAPMKAABkcnMvZG93bnJldi54&#10;bWxQSwUGAAAAAAQABADzAAAA+QsAAAAA&#10;">
                          <v:rect id="矩形 2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任意多边形 2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704BF8"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704BF8">
                  <w:rPr>
                    <w:sz w:val="15"/>
                    <w:szCs w:val="15"/>
                    <w:lang w:val="zh-CN"/>
                  </w:rPr>
                  <w:t>[基于您对客户需求所做的研究、您在向客户提供类似服务方面的经验等概括介绍您的战略。]</w:t>
                </w:r>
              </w:p>
            </w:tc>
          </w:tr>
        </w:tbl>
        <w:p w:rsidR="00F476F8" w:rsidRPr="00537810" w:rsidRDefault="00352B7B">
          <w:pPr>
            <w:pStyle w:val="ac"/>
          </w:pPr>
        </w:p>
      </w:sdtContent>
    </w:sdt>
    <w:p w:rsidR="00F476F8" w:rsidRPr="00537810" w:rsidRDefault="004613BC">
      <w:pPr>
        <w:pStyle w:val="2"/>
      </w:pPr>
      <w:r w:rsidRPr="00537810">
        <w:rPr>
          <w:lang w:val="zh-CN"/>
        </w:rPr>
        <w:t>技术/项目方法</w:t>
      </w:r>
    </w:p>
    <w:sdt>
      <w:sdtPr>
        <w:id w:val="-2035031659"/>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r w:rsidRPr="00537810">
                  <w:rPr>
                    <w:noProof/>
                  </w:rPr>
                  <mc:AlternateContent>
                    <mc:Choice Requires="wpg">
                      <w:drawing>
                        <wp:inline distT="0" distB="0" distL="0" distR="0">
                          <wp:extent cx="141605" cy="141605"/>
                          <wp:effectExtent l="0" t="0" r="0" b="0"/>
                          <wp:docPr id="29"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矩形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任意多边形 3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7F11CE"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ydmg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pTMnZoIAAAyKAAADgAAAAAAAAAAAAAAAAAuAgAAZHJzL2Uyb0RvYy54bWxQ&#10;SwECLQAUAAYACAAAACEABeIMPdkAAAADAQAADwAAAAAAAAAAAAAAAAD0CgAAZHJzL2Rvd25yZXYu&#10;eG1sUEsFBgAAAAAEAAQA8wAAAPoLAAAAAA==&#10;">
                          <v:rect id="矩形 3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任意多边形 3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537810">
                  <w:rPr>
                    <w:lang w:val="zh-CN"/>
                  </w:rPr>
                  <w:t>[</w:t>
                </w:r>
                <w:r w:rsidRPr="003C56F7">
                  <w:rPr>
                    <w:sz w:val="15"/>
                    <w:szCs w:val="15"/>
                    <w:lang w:val="zh-CN"/>
                  </w:rPr>
                  <w:t>描述有关如何至始至终管理您的项目的详细信息。这包括完成可交付结果的具体方法、项目管理工具和技术、与客户的通信、评估和缓解风险的方法以及如何评估项目。]</w:t>
                </w:r>
              </w:p>
            </w:tc>
          </w:tr>
        </w:tbl>
        <w:p w:rsidR="00F476F8" w:rsidRPr="00537810" w:rsidRDefault="00352B7B"/>
      </w:sdtContent>
    </w:sdt>
    <w:p w:rsidR="00F476F8" w:rsidRPr="00537810" w:rsidRDefault="004613BC">
      <w:pPr>
        <w:pStyle w:val="2"/>
      </w:pPr>
      <w:r w:rsidRPr="00537810">
        <w:rPr>
          <w:lang w:val="zh-CN"/>
        </w:rPr>
        <w:t>资源</w:t>
      </w:r>
    </w:p>
    <w:sdt>
      <w:sdtPr>
        <w:id w:val="-258224699"/>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r w:rsidRPr="00537810">
                  <w:rPr>
                    <w:noProof/>
                  </w:rPr>
                  <mc:AlternateContent>
                    <mc:Choice Requires="wpg">
                      <w:drawing>
                        <wp:inline distT="0" distB="0" distL="0" distR="0">
                          <wp:extent cx="141605" cy="141605"/>
                          <wp:effectExtent l="0" t="0" r="0" b="0"/>
                          <wp:docPr id="32"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矩形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任意多边形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4855F8"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A2mA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AaBsDaYCAAAMigAAA4AAAAAAAAAAAAAAAAALgIAAGRycy9lMm9Eb2MueG1sUEsB&#10;Ai0AFAAGAAgAAAAhAAXiDD3ZAAAAAwEAAA8AAAAAAAAAAAAAAAAA8goAAGRycy9kb3ducmV2Lnht&#10;bFBLBQYAAAAABAAEAPMAAAD4CwAAAAA=&#10;">
                          <v:rect id="矩形 3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任意多边形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537810">
                  <w:rPr>
                    <w:lang w:val="zh-CN"/>
                  </w:rPr>
                  <w:t>[</w:t>
                </w:r>
                <w:r w:rsidRPr="003C56F7">
                  <w:rPr>
                    <w:sz w:val="15"/>
                    <w:szCs w:val="15"/>
                    <w:lang w:val="zh-CN"/>
                  </w:rPr>
                  <w:t>描述您现有的或计划获得的资源，如合格的承包商、设施和技术。]</w:t>
                </w:r>
              </w:p>
            </w:tc>
          </w:tr>
        </w:tbl>
        <w:p w:rsidR="007501D7" w:rsidRDefault="00352B7B" w:rsidP="007501D7"/>
      </w:sdtContent>
    </w:sdt>
    <w:p w:rsidR="00F476F8" w:rsidRPr="00537810" w:rsidRDefault="004613BC">
      <w:pPr>
        <w:pStyle w:val="2"/>
      </w:pPr>
      <w:r w:rsidRPr="00537810">
        <w:rPr>
          <w:lang w:val="zh-CN"/>
        </w:rPr>
        <w:t>项目可交付结果</w:t>
      </w:r>
    </w:p>
    <w:p w:rsidR="00F476F8" w:rsidRPr="00537810" w:rsidRDefault="004613BC">
      <w:r w:rsidRPr="00537810">
        <w:rPr>
          <w:lang w:val="zh-CN"/>
        </w:rPr>
        <w:t>下面是所有项目可交付结果的完整列表：</w:t>
      </w:r>
    </w:p>
    <w:tbl>
      <w:tblPr>
        <w:tblStyle w:val="af2"/>
        <w:tblW w:w="5000" w:type="pct"/>
        <w:tblLook w:val="04A0" w:firstRow="1" w:lastRow="0" w:firstColumn="1" w:lastColumn="0" w:noHBand="0" w:noVBand="1"/>
        <w:tblDescription w:val="项目可交付结果"/>
      </w:tblPr>
      <w:tblGrid>
        <w:gridCol w:w="2784"/>
        <w:gridCol w:w="6566"/>
      </w:tblGrid>
      <w:tr w:rsidR="00F476F8" w:rsidRPr="00537810" w:rsidTr="00F476F8">
        <w:trPr>
          <w:cnfStyle w:val="100000000000" w:firstRow="1" w:lastRow="0" w:firstColumn="0" w:lastColumn="0" w:oddVBand="0" w:evenVBand="0" w:oddHBand="0" w:evenHBand="0" w:firstRowFirstColumn="0" w:firstRowLastColumn="0" w:lastRowFirstColumn="0" w:lastRowLastColumn="0"/>
        </w:trPr>
        <w:tc>
          <w:tcPr>
            <w:tcW w:w="1489" w:type="pct"/>
          </w:tcPr>
          <w:p w:rsidR="00F476F8" w:rsidRPr="00537810" w:rsidRDefault="004613BC">
            <w:r w:rsidRPr="00537810">
              <w:rPr>
                <w:lang w:val="zh-CN"/>
              </w:rPr>
              <w:t>可交付结果</w:t>
            </w:r>
          </w:p>
        </w:tc>
        <w:tc>
          <w:tcPr>
            <w:tcW w:w="3511" w:type="pct"/>
          </w:tcPr>
          <w:p w:rsidR="00F476F8" w:rsidRPr="00537810" w:rsidRDefault="004613BC">
            <w:r w:rsidRPr="00537810">
              <w:rPr>
                <w:lang w:val="zh-CN"/>
              </w:rPr>
              <w:t>说明</w:t>
            </w:r>
          </w:p>
        </w:tc>
      </w:tr>
      <w:tr w:rsidR="00F476F8" w:rsidRPr="00537810" w:rsidTr="00F476F8">
        <w:tc>
          <w:tcPr>
            <w:tcW w:w="1489" w:type="pct"/>
          </w:tcPr>
          <w:p w:rsidR="00F476F8" w:rsidRPr="00537810" w:rsidRDefault="004613BC">
            <w:r w:rsidRPr="00537810">
              <w:rPr>
                <w:lang w:val="zh-CN"/>
              </w:rPr>
              <w:t>&lt;可交付结果 1&gt;</w:t>
            </w:r>
          </w:p>
        </w:tc>
        <w:tc>
          <w:tcPr>
            <w:tcW w:w="3511" w:type="pct"/>
          </w:tcPr>
          <w:p w:rsidR="00F476F8" w:rsidRPr="00537810" w:rsidRDefault="004613BC">
            <w:r w:rsidRPr="00537810">
              <w:rPr>
                <w:lang w:val="zh-CN"/>
              </w:rPr>
              <w:t>&lt;简短说明&gt;</w:t>
            </w:r>
          </w:p>
        </w:tc>
      </w:tr>
      <w:tr w:rsidR="00F476F8" w:rsidRPr="00537810" w:rsidTr="00F476F8">
        <w:tc>
          <w:tcPr>
            <w:tcW w:w="1489" w:type="pct"/>
          </w:tcPr>
          <w:p w:rsidR="00F476F8" w:rsidRPr="00537810" w:rsidRDefault="00F476F8"/>
        </w:tc>
        <w:tc>
          <w:tcPr>
            <w:tcW w:w="3511" w:type="pct"/>
          </w:tcPr>
          <w:p w:rsidR="00F476F8" w:rsidRPr="00537810" w:rsidRDefault="00F476F8"/>
        </w:tc>
      </w:tr>
      <w:tr w:rsidR="00F476F8" w:rsidRPr="00537810" w:rsidTr="00F476F8">
        <w:tc>
          <w:tcPr>
            <w:tcW w:w="1489" w:type="pct"/>
          </w:tcPr>
          <w:p w:rsidR="00F476F8" w:rsidRPr="00537810" w:rsidRDefault="00F476F8"/>
        </w:tc>
        <w:tc>
          <w:tcPr>
            <w:tcW w:w="3511" w:type="pct"/>
          </w:tcPr>
          <w:p w:rsidR="00F476F8" w:rsidRPr="00537810" w:rsidRDefault="00F476F8"/>
        </w:tc>
      </w:tr>
    </w:tbl>
    <w:p w:rsidR="00F476F8" w:rsidRPr="00537810" w:rsidRDefault="004613BC">
      <w:pPr>
        <w:pStyle w:val="2"/>
      </w:pPr>
      <w:r w:rsidRPr="00537810">
        <w:rPr>
          <w:lang w:val="zh-CN"/>
        </w:rPr>
        <w:t>执行日程表</w:t>
      </w:r>
    </w:p>
    <w:sdt>
      <w:sdtPr>
        <w:id w:val="-902288046"/>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r w:rsidRPr="00537810">
                  <w:rPr>
                    <w:noProof/>
                  </w:rPr>
                  <mc:AlternateContent>
                    <mc:Choice Requires="wpg">
                      <w:drawing>
                        <wp:inline distT="0" distB="0" distL="0" distR="0">
                          <wp:extent cx="141605" cy="141605"/>
                          <wp:effectExtent l="0" t="0" r="0" b="0"/>
                          <wp:docPr id="4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矩形 4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任意多边形 4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001B23"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dlkw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ApVDdlkwgAADIoAAAOAAAAAAAAAAAAAAAAAC4CAABkcnMvZTJvRG9jLnhtbFBLAQItABQA&#10;BgAIAAAAIQAF4gw92QAAAAMBAAAPAAAAAAAAAAAAAAAAAO0KAABkcnMvZG93bnJldi54bWxQSwUG&#10;AAAAAAQABADzAAAA8wsAAAAA&#10;">
                          <v:rect id="矩形 4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任意多边形 4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537810">
                  <w:rPr>
                    <w:lang w:val="zh-CN"/>
                  </w:rPr>
                  <w:t>[概括介绍基于项目的活动的日程表（从开始到结束）。]</w:t>
                </w:r>
              </w:p>
            </w:tc>
          </w:tr>
        </w:tbl>
        <w:p w:rsidR="00F476F8" w:rsidRPr="00537810" w:rsidRDefault="00352B7B">
          <w:pPr>
            <w:pStyle w:val="ac"/>
          </w:pPr>
        </w:p>
      </w:sdtContent>
    </w:sdt>
    <w:p w:rsidR="00F476F8" w:rsidRPr="00537810" w:rsidRDefault="004613BC">
      <w:r w:rsidRPr="00537810">
        <w:rPr>
          <w:lang w:val="zh-CN"/>
        </w:rPr>
        <w:t>下面概述了关键项目日期。日期是最佳猜测估计，在执行合同之前可能会更改。</w:t>
      </w:r>
    </w:p>
    <w:sdt>
      <w:sdtPr>
        <w:id w:val="-100260380"/>
        <w:placeholder>
          <w:docPart w:val="1FE161A9EC374E9EA1C27EEDBC9FDB8D"/>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537810" w:rsidRDefault="004613BC">
                <w:r w:rsidRPr="00537810">
                  <w:rPr>
                    <w:noProof/>
                  </w:rPr>
                  <mc:AlternateContent>
                    <mc:Choice Requires="wpg">
                      <w:drawing>
                        <wp:inline distT="0" distB="0" distL="0" distR="0">
                          <wp:extent cx="141605" cy="141605"/>
                          <wp:effectExtent l="0" t="0" r="0" b="0"/>
                          <wp:docPr id="38"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矩形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任意多边形 4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F8104B"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Fu8VopcIAAAyKAAADgAAAAAAAAAAAAAAAAAuAgAAZHJzL2Uyb0RvYy54bWxQSwEC&#10;LQAUAAYACAAAACEABeIMPdkAAAADAQAADwAAAAAAAAAAAAAAAADxCgAAZHJzL2Rvd25yZXYueG1s&#10;UEsFBgAAAAAEAAQA8wAAAPcLAAAAAA==&#10;">
                          <v:rect id="矩形 3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任意多边形 4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537810" w:rsidRDefault="004613BC">
                <w:pPr>
                  <w:pStyle w:val="aa"/>
                  <w:cnfStyle w:val="000000000000" w:firstRow="0" w:lastRow="0" w:firstColumn="0" w:lastColumn="0" w:oddVBand="0" w:evenVBand="0" w:oddHBand="0" w:evenHBand="0" w:firstRowFirstColumn="0" w:firstRowLastColumn="0" w:lastRowFirstColumn="0" w:lastRowLastColumn="0"/>
                </w:pPr>
                <w:r w:rsidRPr="00537810">
                  <w:rPr>
                    <w:lang w:val="zh-CN"/>
                  </w:rPr>
                  <w:t>[</w:t>
                </w:r>
                <w:r w:rsidRPr="00EF70FD">
                  <w:rPr>
                    <w:sz w:val="15"/>
                    <w:szCs w:val="15"/>
                    <w:lang w:val="zh-CN"/>
                  </w:rPr>
                  <w:t>在下面的表格中，包括与项目相关的所有重要日期，按日期和持续时间进行细分。显示的描述仅用于演示目的：请将其替换为与您的项目相关的有意义的描述。项目可以包括付款和项目里程碑、安装计划、会议或审阅等内容。]</w:t>
                </w:r>
              </w:p>
            </w:tc>
          </w:tr>
        </w:tbl>
        <w:p w:rsidR="00F476F8" w:rsidRDefault="00352B7B">
          <w:pPr>
            <w:pStyle w:val="ac"/>
          </w:pPr>
        </w:p>
      </w:sdtContent>
    </w:sdt>
    <w:p w:rsidR="00E22881" w:rsidRDefault="00E22881">
      <w:pPr>
        <w:pStyle w:val="ac"/>
      </w:pPr>
    </w:p>
    <w:p w:rsidR="00E22881" w:rsidRDefault="00E22881">
      <w:pPr>
        <w:pStyle w:val="ac"/>
      </w:pPr>
    </w:p>
    <w:p w:rsidR="00E22881" w:rsidRDefault="00E22881">
      <w:pPr>
        <w:pStyle w:val="ac"/>
      </w:pPr>
    </w:p>
    <w:p w:rsidR="00E22881" w:rsidRDefault="00E22881">
      <w:pPr>
        <w:pStyle w:val="ac"/>
      </w:pPr>
    </w:p>
    <w:p w:rsidR="00E22881" w:rsidRPr="00537810" w:rsidRDefault="00E22881">
      <w:pPr>
        <w:pStyle w:val="ac"/>
      </w:pPr>
    </w:p>
    <w:tbl>
      <w:tblPr>
        <w:tblStyle w:val="af2"/>
        <w:tblW w:w="5000" w:type="pct"/>
        <w:tblLook w:val="04A0" w:firstRow="1" w:lastRow="0" w:firstColumn="1" w:lastColumn="0" w:noHBand="0" w:noVBand="1"/>
        <w:tblDescription w:val="项目日程表"/>
      </w:tblPr>
      <w:tblGrid>
        <w:gridCol w:w="3956"/>
        <w:gridCol w:w="1798"/>
        <w:gridCol w:w="1797"/>
        <w:gridCol w:w="1799"/>
      </w:tblGrid>
      <w:tr w:rsidR="00F476F8" w:rsidRPr="00537810" w:rsidTr="00F476F8">
        <w:trPr>
          <w:cnfStyle w:val="100000000000" w:firstRow="1" w:lastRow="0" w:firstColumn="0" w:lastColumn="0" w:oddVBand="0" w:evenVBand="0" w:oddHBand="0" w:evenHBand="0" w:firstRowFirstColumn="0" w:firstRowLastColumn="0" w:lastRowFirstColumn="0" w:lastRowLastColumn="0"/>
        </w:trPr>
        <w:tc>
          <w:tcPr>
            <w:tcW w:w="2115" w:type="pct"/>
          </w:tcPr>
          <w:p w:rsidR="00F476F8" w:rsidRPr="00537810" w:rsidRDefault="004613BC">
            <w:r w:rsidRPr="00537810">
              <w:rPr>
                <w:lang w:val="zh-CN"/>
              </w:rPr>
              <w:lastRenderedPageBreak/>
              <w:t>说明</w:t>
            </w:r>
          </w:p>
        </w:tc>
        <w:tc>
          <w:tcPr>
            <w:tcW w:w="961" w:type="pct"/>
          </w:tcPr>
          <w:p w:rsidR="00F476F8" w:rsidRPr="00537810" w:rsidRDefault="004613BC">
            <w:r w:rsidRPr="00537810">
              <w:rPr>
                <w:lang w:val="zh-CN"/>
              </w:rPr>
              <w:t>开始日期</w:t>
            </w:r>
          </w:p>
        </w:tc>
        <w:tc>
          <w:tcPr>
            <w:tcW w:w="961" w:type="pct"/>
          </w:tcPr>
          <w:p w:rsidR="00F476F8" w:rsidRPr="00537810" w:rsidRDefault="004613BC">
            <w:r w:rsidRPr="00537810">
              <w:rPr>
                <w:lang w:val="zh-CN"/>
              </w:rPr>
              <w:t>结束日期</w:t>
            </w:r>
          </w:p>
        </w:tc>
        <w:tc>
          <w:tcPr>
            <w:tcW w:w="962" w:type="pct"/>
          </w:tcPr>
          <w:p w:rsidR="00F476F8" w:rsidRPr="00537810" w:rsidRDefault="004613BC">
            <w:r w:rsidRPr="00537810">
              <w:rPr>
                <w:lang w:val="zh-CN"/>
              </w:rPr>
              <w:t>持续时间</w:t>
            </w:r>
          </w:p>
        </w:tc>
      </w:tr>
      <w:tr w:rsidR="00F476F8" w:rsidRPr="00537810" w:rsidTr="00F476F8">
        <w:tc>
          <w:tcPr>
            <w:tcW w:w="2115" w:type="pct"/>
          </w:tcPr>
          <w:p w:rsidR="00F476F8" w:rsidRPr="00537810" w:rsidRDefault="004613BC">
            <w:r w:rsidRPr="00537810">
              <w:rPr>
                <w:lang w:val="zh-CN"/>
              </w:rPr>
              <w:t>&lt;项目开始&gt;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&lt;里程碑 1&gt;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&lt;里程碑 2&gt;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&lt;阶段 1 完成&gt;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&lt;里程碑 3&gt;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&lt;里程碑 4&gt;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&lt;阶段 2 完成&gt;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&lt;里程碑 5&gt;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&lt;里程碑 6&gt;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r w:rsidR="00F476F8" w:rsidRPr="00537810" w:rsidTr="00F476F8">
        <w:tc>
          <w:tcPr>
            <w:tcW w:w="2115" w:type="pct"/>
          </w:tcPr>
          <w:p w:rsidR="00F476F8" w:rsidRPr="00537810" w:rsidRDefault="004613BC">
            <w:r w:rsidRPr="00537810">
              <w:rPr>
                <w:lang w:val="zh-CN"/>
              </w:rPr>
              <w:t>&lt;项目结束&gt;</w:t>
            </w:r>
          </w:p>
        </w:tc>
        <w:tc>
          <w:tcPr>
            <w:tcW w:w="961" w:type="pct"/>
          </w:tcPr>
          <w:p w:rsidR="00F476F8" w:rsidRPr="00537810" w:rsidRDefault="00F476F8"/>
        </w:tc>
        <w:tc>
          <w:tcPr>
            <w:tcW w:w="961" w:type="pct"/>
          </w:tcPr>
          <w:p w:rsidR="00F476F8" w:rsidRPr="00537810" w:rsidRDefault="00F476F8"/>
        </w:tc>
        <w:tc>
          <w:tcPr>
            <w:tcW w:w="962" w:type="pct"/>
          </w:tcPr>
          <w:p w:rsidR="00F476F8" w:rsidRPr="00537810" w:rsidRDefault="00F476F8"/>
        </w:tc>
      </w:tr>
    </w:tbl>
    <w:p w:rsidR="00F476F8" w:rsidRPr="00537810" w:rsidRDefault="004613BC">
      <w:pPr>
        <w:pStyle w:val="2"/>
      </w:pPr>
      <w:r w:rsidRPr="00537810">
        <w:rPr>
          <w:lang w:val="zh-CN"/>
        </w:rPr>
        <w:t>提供的材料</w:t>
      </w:r>
    </w:p>
    <w:p w:rsidR="00F476F8" w:rsidRPr="00537810" w:rsidRDefault="004613BC">
      <w:r w:rsidRPr="00537810">
        <w:rPr>
          <w:lang w:val="zh-CN"/>
        </w:rPr>
        <w:t xml:space="preserve">以下材料由 </w:t>
      </w:r>
      <w:sdt>
        <w:sdtPr>
          <w:alias w:val="客户名称"/>
          <w:tag w:val=""/>
          <w:id w:val="682790320"/>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Pr="00537810">
        <w:rPr>
          <w:lang w:val="zh-CN"/>
        </w:rPr>
        <w:t xml:space="preserve"> 针对此项目提供。为使 </w:t>
      </w:r>
      <w:sdt>
        <w:sdtPr>
          <w:alias w:val="公司名称"/>
          <w:tag w:val=""/>
          <w:id w:val="-246501799"/>
          <w:placeholder>
            <w:docPart w:val="0F30647984D847108CD8F1E1001FD098"/>
          </w:placeholder>
          <w:showingPlcHdr/>
          <w:dataBinding w:prefixMappings="xmlns:ns0='http://schemas.openxmlformats.org/officeDocument/2006/extended-properties' " w:xpath="/ns0:Properties[1]/ns0:Company[1]" w:storeItemID="{6668398D-A668-4E3E-A5EB-62B293D839F1}"/>
          <w:text/>
        </w:sdtPr>
        <w:sdtEndPr/>
        <w:sdtContent>
          <w:r w:rsidR="002001C7" w:rsidRPr="00537810">
            <w:rPr>
              <w:rStyle w:val="ab"/>
              <w:lang w:val="zh-CN"/>
            </w:rPr>
            <w:t>&lt;您的公司&gt;</w:t>
          </w:r>
        </w:sdtContent>
      </w:sdt>
      <w:r w:rsidRPr="00537810">
        <w:rPr>
          <w:lang w:val="zh-CN"/>
        </w:rPr>
        <w:t xml:space="preserve">  符合项目里程碑，必须按计划提供此材料。下表中包括的截止日期代表我们基于当前建议的项目日期所做的最佳猜测：</w:t>
      </w:r>
    </w:p>
    <w:tbl>
      <w:tblPr>
        <w:tblStyle w:val="af2"/>
        <w:tblW w:w="5000" w:type="pct"/>
        <w:tblLook w:val="04A0" w:firstRow="1" w:lastRow="0" w:firstColumn="1" w:lastColumn="0" w:noHBand="0" w:noVBand="1"/>
        <w:tblDescription w:val="要提供的材料"/>
      </w:tblPr>
      <w:tblGrid>
        <w:gridCol w:w="7555"/>
        <w:gridCol w:w="1795"/>
      </w:tblGrid>
      <w:tr w:rsidR="00F476F8" w:rsidRPr="00537810" w:rsidTr="00F476F8">
        <w:trPr>
          <w:cnfStyle w:val="100000000000" w:firstRow="1" w:lastRow="0" w:firstColumn="0" w:lastColumn="0" w:oddVBand="0" w:evenVBand="0" w:oddHBand="0" w:evenHBand="0" w:firstRowFirstColumn="0" w:firstRowLastColumn="0" w:lastRowFirstColumn="0" w:lastRowLastColumn="0"/>
        </w:trPr>
        <w:tc>
          <w:tcPr>
            <w:tcW w:w="4040" w:type="pct"/>
          </w:tcPr>
          <w:p w:rsidR="00F476F8" w:rsidRPr="00537810" w:rsidRDefault="004613BC" w:rsidP="00A47A6C">
            <w:r w:rsidRPr="00537810">
              <w:rPr>
                <w:lang w:val="zh-CN"/>
              </w:rPr>
              <w:t xml:space="preserve">由 </w:t>
            </w:r>
            <w:sdt>
              <w:sdtPr>
                <w:alias w:val="客户名称"/>
                <w:tag w:val=""/>
                <w:id w:val="1721326459"/>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00A47A6C">
              <w:rPr>
                <w:rFonts w:hint="eastAsia"/>
              </w:rPr>
              <w:t xml:space="preserve"> </w:t>
            </w:r>
            <w:r w:rsidR="00A47A6C" w:rsidRPr="00A47A6C">
              <w:rPr>
                <w:rFonts w:hint="eastAsia"/>
                <w:lang w:val="zh-CN"/>
              </w:rPr>
              <w:t>提供的材料</w:t>
            </w:r>
          </w:p>
        </w:tc>
        <w:tc>
          <w:tcPr>
            <w:tcW w:w="960" w:type="pct"/>
          </w:tcPr>
          <w:p w:rsidR="00F476F8" w:rsidRPr="00537810" w:rsidRDefault="004613BC">
            <w:r w:rsidRPr="00537810">
              <w:rPr>
                <w:lang w:val="zh-CN"/>
              </w:rPr>
              <w:t>截止日期*</w:t>
            </w:r>
          </w:p>
        </w:tc>
      </w:tr>
      <w:tr w:rsidR="00F476F8" w:rsidRPr="00537810" w:rsidTr="00F476F8">
        <w:tc>
          <w:tcPr>
            <w:tcW w:w="4040" w:type="pct"/>
          </w:tcPr>
          <w:p w:rsidR="00F476F8" w:rsidRPr="00537810" w:rsidRDefault="00F476F8"/>
        </w:tc>
        <w:tc>
          <w:tcPr>
            <w:tcW w:w="960" w:type="pct"/>
          </w:tcPr>
          <w:p w:rsidR="00F476F8" w:rsidRPr="00537810" w:rsidRDefault="00F476F8"/>
        </w:tc>
      </w:tr>
      <w:tr w:rsidR="00F476F8" w:rsidRPr="00537810" w:rsidTr="00F476F8">
        <w:tc>
          <w:tcPr>
            <w:tcW w:w="4040" w:type="pct"/>
          </w:tcPr>
          <w:p w:rsidR="00F476F8" w:rsidRPr="00537810" w:rsidRDefault="00F476F8"/>
        </w:tc>
        <w:tc>
          <w:tcPr>
            <w:tcW w:w="960" w:type="pct"/>
          </w:tcPr>
          <w:p w:rsidR="00F476F8" w:rsidRPr="00537810" w:rsidRDefault="00F476F8"/>
        </w:tc>
      </w:tr>
      <w:tr w:rsidR="00F476F8" w:rsidRPr="00537810" w:rsidTr="00F476F8">
        <w:tc>
          <w:tcPr>
            <w:tcW w:w="4040" w:type="pct"/>
          </w:tcPr>
          <w:p w:rsidR="00F476F8" w:rsidRPr="00537810" w:rsidRDefault="00F476F8"/>
        </w:tc>
        <w:tc>
          <w:tcPr>
            <w:tcW w:w="960" w:type="pct"/>
          </w:tcPr>
          <w:p w:rsidR="00F476F8" w:rsidRPr="00537810" w:rsidRDefault="00F476F8"/>
        </w:tc>
      </w:tr>
    </w:tbl>
    <w:p w:rsidR="00F476F8" w:rsidRPr="00537810" w:rsidRDefault="004613BC">
      <w:pPr>
        <w:pStyle w:val="af3"/>
      </w:pPr>
      <w:r w:rsidRPr="00537810">
        <w:rPr>
          <w:lang w:val="zh-CN"/>
        </w:rPr>
        <w:t>*我们无法对由客户无法按商定的截止日期交付材料而导致的成本超支进行负责。</w:t>
      </w:r>
    </w:p>
    <w:p w:rsidR="00F476F8" w:rsidRPr="00537810" w:rsidRDefault="004613BC" w:rsidP="00E22881">
      <w:pPr>
        <w:pStyle w:val="1"/>
        <w:spacing w:before="240" w:after="120"/>
      </w:pPr>
      <w:r w:rsidRPr="00537810">
        <w:rPr>
          <w:lang w:val="zh-CN"/>
        </w:rPr>
        <w:t>预期结果</w:t>
      </w:r>
    </w:p>
    <w:sdt>
      <w:sdtPr>
        <w:rPr>
          <w:sz w:val="15"/>
          <w:szCs w:val="15"/>
        </w:rPr>
        <w:id w:val="1885207774"/>
        <w:placeholder>
          <w:docPart w:val="1FE161A9EC374E9EA1C27EEDBC9FDB8D"/>
        </w:placeholder>
        <w:temporary/>
        <w:showingPlcHdr/>
        <w15:appearance w15:val="hidden"/>
      </w:sdtPr>
      <w:sdtEndPr>
        <w:rPr>
          <w:sz w:val="18"/>
          <w:szCs w:val="20"/>
        </w:r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EF70FD" w:rsidRDefault="004613BC">
                <w:pPr>
                  <w:rPr>
                    <w:sz w:val="15"/>
                    <w:szCs w:val="15"/>
                  </w:rPr>
                </w:pPr>
                <w:r w:rsidRPr="00EF70FD">
                  <w:rPr>
                    <w:noProof/>
                    <w:sz w:val="15"/>
                    <w:szCs w:val="15"/>
                  </w:rPr>
                  <mc:AlternateContent>
                    <mc:Choice Requires="wpg">
                      <w:drawing>
                        <wp:inline distT="0" distB="0" distL="0" distR="0">
                          <wp:extent cx="141605" cy="141605"/>
                          <wp:effectExtent l="0" t="0" r="0" b="0"/>
                          <wp:docPr id="44"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矩形 4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任意多边形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C4BF64"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DiYjlggAADIoAAAOAAAAAAAAAAAAAAAAAC4CAABkcnMvZTJvRG9jLnhtbFBLAQIt&#10;ABQABgAIAAAAIQAF4gw92QAAAAMBAAAPAAAAAAAAAAAAAAAAAPAKAABkcnMvZG93bnJldi54bWxQ&#10;SwUGAAAAAAQABADzAAAA9gsAAAAA&#10;">
                          <v:rect id="矩形 45"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任意多边形 46"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EF70FD"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EF70FD">
                  <w:rPr>
                    <w:sz w:val="15"/>
                    <w:szCs w:val="15"/>
                    <w:lang w:val="zh-CN"/>
                  </w:rPr>
                  <w:t>[描述项目的预期结果以及为什么您的方法将达成那些结果。]</w:t>
                </w:r>
              </w:p>
            </w:tc>
          </w:tr>
        </w:tbl>
        <w:p w:rsidR="00F476F8" w:rsidRPr="00537810" w:rsidRDefault="00352B7B">
          <w:pPr>
            <w:pStyle w:val="ac"/>
          </w:pPr>
        </w:p>
      </w:sdtContent>
    </w:sdt>
    <w:p w:rsidR="00F476F8" w:rsidRPr="00537810" w:rsidRDefault="004613BC">
      <w:r w:rsidRPr="00537810">
        <w:rPr>
          <w:lang w:val="zh-CN"/>
        </w:rPr>
        <w:t xml:space="preserve">我们期望我们的解决方案能够满足 </w:t>
      </w:r>
      <w:sdt>
        <w:sdtPr>
          <w:alias w:val="客户名称"/>
          <w:tag w:val=""/>
          <w:id w:val="1220248248"/>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Pr="00537810">
        <w:rPr>
          <w:lang w:val="zh-CN"/>
        </w:rPr>
        <w:t>的要求，从而提供以下结果：</w:t>
      </w:r>
    </w:p>
    <w:p w:rsidR="00F476F8" w:rsidRPr="00537810" w:rsidRDefault="004613BC" w:rsidP="002001C7">
      <w:pPr>
        <w:pStyle w:val="2"/>
        <w:spacing w:afterLines="50" w:after="120"/>
      </w:pPr>
      <w:r w:rsidRPr="00537810">
        <w:rPr>
          <w:lang w:val="zh-CN"/>
        </w:rPr>
        <w:lastRenderedPageBreak/>
        <w:t>财务好处</w:t>
      </w:r>
    </w:p>
    <w:p w:rsidR="00F476F8" w:rsidRPr="00537810" w:rsidRDefault="004613BC" w:rsidP="008035EC">
      <w:pPr>
        <w:pStyle w:val="a"/>
      </w:pPr>
      <w:r w:rsidRPr="00537810">
        <w:rPr>
          <w:lang w:val="zh-CN"/>
        </w:rPr>
        <w:t>&lt;结果 1：</w:t>
      </w:r>
      <w:r w:rsidR="008035EC" w:rsidRPr="008035EC">
        <w:rPr>
          <w:rFonts w:hint="eastAsia"/>
          <w:lang w:val="zh-CN"/>
        </w:rPr>
        <w:t>预期结果</w:t>
      </w:r>
      <w:r w:rsidRPr="00537810">
        <w:rPr>
          <w:lang w:val="zh-CN"/>
        </w:rPr>
        <w:t>的简短说明&gt;</w:t>
      </w:r>
    </w:p>
    <w:p w:rsidR="00F476F8" w:rsidRPr="00537810" w:rsidRDefault="004613BC" w:rsidP="008035EC">
      <w:pPr>
        <w:pStyle w:val="a"/>
      </w:pPr>
      <w:r w:rsidRPr="00537810">
        <w:rPr>
          <w:lang w:val="zh-CN"/>
        </w:rPr>
        <w:t>&lt;结果 2：</w:t>
      </w:r>
      <w:r w:rsidR="008035EC" w:rsidRPr="008035EC">
        <w:rPr>
          <w:rFonts w:hint="eastAsia"/>
          <w:lang w:val="zh-CN"/>
        </w:rPr>
        <w:t>预期结果</w:t>
      </w:r>
      <w:r w:rsidRPr="00537810">
        <w:rPr>
          <w:lang w:val="zh-CN"/>
        </w:rPr>
        <w:t>的简短说明&gt;</w:t>
      </w:r>
    </w:p>
    <w:p w:rsidR="00F476F8" w:rsidRPr="00537810" w:rsidRDefault="004613BC" w:rsidP="008035EC">
      <w:pPr>
        <w:pStyle w:val="a"/>
      </w:pPr>
      <w:r w:rsidRPr="00537810">
        <w:rPr>
          <w:lang w:val="zh-CN"/>
        </w:rPr>
        <w:t>&lt;结果 3：</w:t>
      </w:r>
      <w:r w:rsidR="008035EC" w:rsidRPr="008035EC">
        <w:rPr>
          <w:rFonts w:hint="eastAsia"/>
          <w:lang w:val="zh-CN"/>
        </w:rPr>
        <w:t>预期结果</w:t>
      </w:r>
      <w:r w:rsidRPr="00537810">
        <w:rPr>
          <w:lang w:val="zh-CN"/>
        </w:rPr>
        <w:t>的简短说明&gt;</w:t>
      </w:r>
    </w:p>
    <w:p w:rsidR="00F476F8" w:rsidRPr="00537810" w:rsidRDefault="004613BC" w:rsidP="00E22881">
      <w:pPr>
        <w:pStyle w:val="2"/>
        <w:spacing w:before="120" w:after="0"/>
      </w:pPr>
      <w:r w:rsidRPr="00537810">
        <w:rPr>
          <w:lang w:val="zh-CN"/>
        </w:rPr>
        <w:t>技术好处</w:t>
      </w:r>
    </w:p>
    <w:p w:rsidR="00F476F8" w:rsidRPr="00537810" w:rsidRDefault="004613BC" w:rsidP="008035EC">
      <w:pPr>
        <w:pStyle w:val="a"/>
      </w:pPr>
      <w:r w:rsidRPr="00537810">
        <w:rPr>
          <w:lang w:val="zh-CN"/>
        </w:rPr>
        <w:t>&lt;结果 1：</w:t>
      </w:r>
      <w:r w:rsidR="008035EC" w:rsidRPr="008035EC">
        <w:rPr>
          <w:rFonts w:hint="eastAsia"/>
          <w:lang w:val="zh-CN"/>
        </w:rPr>
        <w:t>预期结果</w:t>
      </w:r>
      <w:r w:rsidRPr="00537810">
        <w:rPr>
          <w:lang w:val="zh-CN"/>
        </w:rPr>
        <w:t>的简短说明&gt;</w:t>
      </w:r>
    </w:p>
    <w:p w:rsidR="00F476F8" w:rsidRPr="00537810" w:rsidRDefault="004613BC" w:rsidP="008035EC">
      <w:pPr>
        <w:pStyle w:val="a"/>
      </w:pPr>
      <w:r w:rsidRPr="00537810">
        <w:rPr>
          <w:lang w:val="zh-CN"/>
        </w:rPr>
        <w:t>&lt;结果 2：</w:t>
      </w:r>
      <w:r w:rsidR="008035EC" w:rsidRPr="008035EC">
        <w:rPr>
          <w:rFonts w:hint="eastAsia"/>
          <w:lang w:val="zh-CN"/>
        </w:rPr>
        <w:t>预期结果</w:t>
      </w:r>
      <w:r w:rsidRPr="00537810">
        <w:rPr>
          <w:lang w:val="zh-CN"/>
        </w:rPr>
        <w:t>的简短说明&gt;</w:t>
      </w:r>
    </w:p>
    <w:p w:rsidR="00F476F8" w:rsidRPr="00537810" w:rsidRDefault="004613BC" w:rsidP="008035EC">
      <w:pPr>
        <w:pStyle w:val="a"/>
      </w:pPr>
      <w:r w:rsidRPr="00537810">
        <w:rPr>
          <w:lang w:val="zh-CN"/>
        </w:rPr>
        <w:t>&lt;结果 3：</w:t>
      </w:r>
      <w:r w:rsidR="008035EC" w:rsidRPr="008035EC">
        <w:rPr>
          <w:rFonts w:hint="eastAsia"/>
          <w:lang w:val="zh-CN"/>
        </w:rPr>
        <w:t>预期结果</w:t>
      </w:r>
      <w:r w:rsidRPr="00537810">
        <w:rPr>
          <w:lang w:val="zh-CN"/>
        </w:rPr>
        <w:t>的简短说明&gt;</w:t>
      </w:r>
    </w:p>
    <w:p w:rsidR="00F476F8" w:rsidRPr="00537810" w:rsidRDefault="004613BC">
      <w:pPr>
        <w:pStyle w:val="2"/>
      </w:pPr>
      <w:r w:rsidRPr="00537810">
        <w:rPr>
          <w:lang w:val="zh-CN"/>
        </w:rPr>
        <w:t>其他好处</w:t>
      </w:r>
    </w:p>
    <w:sdt>
      <w:sdtPr>
        <w:rPr>
          <w:sz w:val="15"/>
          <w:szCs w:val="15"/>
        </w:rPr>
        <w:id w:val="-996961181"/>
        <w:placeholder>
          <w:docPart w:val="1FE161A9EC374E9EA1C27EEDBC9FDB8D"/>
        </w:placeholder>
        <w:temporary/>
        <w:showingPlcHdr/>
        <w15:appearance w15:val="hidden"/>
      </w:sdtPr>
      <w:sdtEndPr>
        <w:rPr>
          <w:sz w:val="18"/>
          <w:szCs w:val="20"/>
        </w:r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EF70FD" w:rsidRDefault="004613BC">
                <w:pPr>
                  <w:rPr>
                    <w:sz w:val="15"/>
                    <w:szCs w:val="15"/>
                  </w:rPr>
                </w:pPr>
                <w:r w:rsidRPr="00EF70FD">
                  <w:rPr>
                    <w:noProof/>
                    <w:sz w:val="15"/>
                    <w:szCs w:val="15"/>
                  </w:rPr>
                  <mc:AlternateContent>
                    <mc:Choice Requires="wpg">
                      <w:drawing>
                        <wp:inline distT="0" distB="0" distL="0" distR="0">
                          <wp:extent cx="141605" cy="141605"/>
                          <wp:effectExtent l="0" t="0" r="0" b="0"/>
                          <wp:docPr id="47"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矩形 4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任意多边形 4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DB0016"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AFgokykwgAADIoAAAOAAAAAAAAAAAAAAAAAC4CAABkcnMvZTJvRG9jLnhtbFBLAQItABQA&#10;BgAIAAAAIQAF4gw92QAAAAMBAAAPAAAAAAAAAAAAAAAAAO0KAABkcnMvZG93bnJldi54bWxQSwUG&#10;AAAAAAQABADzAAAA8wsAAAAA&#10;">
                          <v:rect id="矩形 4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任意多边形 4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EF70FD" w:rsidRDefault="005D0FA1">
                <w:pPr>
                  <w:pStyle w:val="aa"/>
                  <w:cnfStyle w:val="000000000000" w:firstRow="0" w:lastRow="0" w:firstColumn="0" w:lastColumn="0" w:oddVBand="0" w:evenVBand="0" w:oddHBand="0" w:evenHBand="0" w:firstRowFirstColumn="0" w:firstRowLastColumn="0" w:lastRowFirstColumn="0" w:lastRowLastColumn="0"/>
                  <w:rPr>
                    <w:sz w:val="15"/>
                    <w:szCs w:val="15"/>
                  </w:rPr>
                </w:pPr>
                <w:r w:rsidRPr="005D0FA1">
                  <w:rPr>
                    <w:sz w:val="15"/>
                    <w:szCs w:val="15"/>
                    <w:lang w:val="zh-CN"/>
                  </w:rPr>
                  <w:t>[使用此部分描述一些无形的好处，例如，士气增加或客户满意度提高。]</w:t>
                </w:r>
              </w:p>
            </w:tc>
          </w:tr>
        </w:tbl>
        <w:p w:rsidR="00F476F8" w:rsidRPr="00537810" w:rsidRDefault="00352B7B"/>
      </w:sdtContent>
    </w:sdt>
    <w:p w:rsidR="00F476F8" w:rsidRPr="00537810" w:rsidRDefault="004613BC" w:rsidP="002001C7">
      <w:pPr>
        <w:pStyle w:val="1"/>
        <w:spacing w:before="0" w:after="0"/>
      </w:pPr>
      <w:r w:rsidRPr="00537810">
        <w:rPr>
          <w:lang w:val="zh-CN"/>
        </w:rPr>
        <w:t>定价</w:t>
      </w:r>
    </w:p>
    <w:p w:rsidR="00F476F8" w:rsidRPr="00537810" w:rsidRDefault="004613BC">
      <w:r w:rsidRPr="00537810">
        <w:rPr>
          <w:lang w:val="zh-CN"/>
        </w:rPr>
        <w:t>下表详细介绍了此提案中概述的交付结果的定价。此定价在此提案之日起的 &lt;</w:t>
      </w:r>
      <w:r w:rsidR="005112A4" w:rsidRPr="005112A4">
        <w:rPr>
          <w:rFonts w:hint="eastAsia"/>
          <w:lang w:val="zh-CN"/>
        </w:rPr>
        <w:t>天数</w:t>
      </w:r>
      <w:r w:rsidRPr="00537810">
        <w:rPr>
          <w:lang w:val="zh-CN"/>
        </w:rPr>
        <w:t>&gt; 天内有效：</w:t>
      </w:r>
    </w:p>
    <w:tbl>
      <w:tblPr>
        <w:tblStyle w:val="af2"/>
        <w:tblW w:w="5000" w:type="pct"/>
        <w:tblLook w:val="04E0" w:firstRow="1" w:lastRow="1" w:firstColumn="1" w:lastColumn="0" w:noHBand="0" w:noVBand="1"/>
        <w:tblDescription w:val="定价汇总"/>
      </w:tblPr>
      <w:tblGrid>
        <w:gridCol w:w="7286"/>
        <w:gridCol w:w="2064"/>
      </w:tblGrid>
      <w:tr w:rsidR="00F476F8" w:rsidRPr="00537810" w:rsidTr="00F476F8">
        <w:trPr>
          <w:cnfStyle w:val="100000000000" w:firstRow="1" w:lastRow="0" w:firstColumn="0" w:lastColumn="0" w:oddVBand="0" w:evenVBand="0" w:oddHBand="0" w:evenHBand="0" w:firstRowFirstColumn="0" w:firstRowLastColumn="0" w:lastRowFirstColumn="0" w:lastRowLastColumn="0"/>
        </w:trPr>
        <w:tc>
          <w:tcPr>
            <w:tcW w:w="3896" w:type="pct"/>
          </w:tcPr>
          <w:p w:rsidR="00F476F8" w:rsidRPr="00537810" w:rsidRDefault="004613BC" w:rsidP="005112A4">
            <w:r w:rsidRPr="00537810">
              <w:rPr>
                <w:lang w:val="zh-CN"/>
              </w:rPr>
              <w:t>服务成本 &lt;类别 1&gt;</w:t>
            </w:r>
          </w:p>
        </w:tc>
        <w:tc>
          <w:tcPr>
            <w:tcW w:w="1104" w:type="pct"/>
          </w:tcPr>
          <w:p w:rsidR="00F476F8" w:rsidRPr="00537810" w:rsidRDefault="004613BC">
            <w:r w:rsidRPr="00537810">
              <w:rPr>
                <w:lang w:val="zh-CN"/>
              </w:rPr>
              <w:t>价格</w:t>
            </w:r>
          </w:p>
        </w:tc>
      </w:tr>
      <w:tr w:rsidR="00F476F8" w:rsidRPr="00537810" w:rsidTr="00F476F8">
        <w:tc>
          <w:tcPr>
            <w:tcW w:w="3896" w:type="pct"/>
          </w:tcPr>
          <w:p w:rsidR="00F476F8" w:rsidRPr="00537810" w:rsidRDefault="004613BC">
            <w:r w:rsidRPr="00537810">
              <w:rPr>
                <w:lang w:val="zh-CN"/>
              </w:rPr>
              <w:t>&lt;项目描述&gt;</w:t>
            </w:r>
          </w:p>
        </w:tc>
        <w:tc>
          <w:tcPr>
            <w:tcW w:w="1104" w:type="pct"/>
          </w:tcPr>
          <w:p w:rsidR="00F476F8" w:rsidRPr="00537810" w:rsidRDefault="004613BC">
            <w:pPr>
              <w:pStyle w:val="af5"/>
            </w:pPr>
            <w:r w:rsidRPr="00537810">
              <w:rPr>
                <w:lang w:val="zh-CN"/>
              </w:rPr>
              <w:t>&lt;￥0,000.00&gt;</w:t>
            </w:r>
          </w:p>
        </w:tc>
      </w:tr>
      <w:tr w:rsidR="00F476F8" w:rsidRPr="00537810" w:rsidTr="00F476F8">
        <w:tc>
          <w:tcPr>
            <w:tcW w:w="3896" w:type="pct"/>
          </w:tcPr>
          <w:p w:rsidR="00F476F8" w:rsidRPr="00537810" w:rsidRDefault="00F476F8"/>
        </w:tc>
        <w:tc>
          <w:tcPr>
            <w:tcW w:w="1104" w:type="pct"/>
          </w:tcPr>
          <w:p w:rsidR="00F476F8" w:rsidRPr="00537810" w:rsidRDefault="00F476F8">
            <w:pPr>
              <w:pStyle w:val="af5"/>
            </w:pPr>
          </w:p>
        </w:tc>
      </w:tr>
      <w:tr w:rsidR="00F476F8" w:rsidRPr="00537810" w:rsidTr="00F476F8">
        <w:tc>
          <w:tcPr>
            <w:tcW w:w="3896" w:type="pct"/>
          </w:tcPr>
          <w:p w:rsidR="00F476F8" w:rsidRPr="00537810" w:rsidRDefault="00F476F8"/>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sidP="005112A4">
            <w:r w:rsidRPr="00537810">
              <w:rPr>
                <w:lang w:val="zh-CN"/>
              </w:rPr>
              <w:t>服务总成本 &lt;类别 1&gt;</w:t>
            </w:r>
          </w:p>
        </w:tc>
        <w:tc>
          <w:tcPr>
            <w:tcW w:w="1104" w:type="pct"/>
          </w:tcPr>
          <w:p w:rsidR="00F476F8" w:rsidRPr="00537810" w:rsidRDefault="004613BC">
            <w:pPr>
              <w:pStyle w:val="af5"/>
            </w:pPr>
            <w:r w:rsidRPr="00537810">
              <w:rPr>
                <w:lang w:val="zh-CN"/>
              </w:rPr>
              <w:t>&lt;￥0,000.00&gt;</w:t>
            </w:r>
          </w:p>
        </w:tc>
      </w:tr>
      <w:tr w:rsidR="00F476F8" w:rsidRPr="00537810" w:rsidTr="00F476F8">
        <w:tc>
          <w:tcPr>
            <w:tcW w:w="3896" w:type="pct"/>
            <w:shd w:val="clear" w:color="auto" w:fill="DEEAF6" w:themeFill="accent1" w:themeFillTint="33"/>
          </w:tcPr>
          <w:p w:rsidR="00F476F8" w:rsidRPr="00537810" w:rsidRDefault="004613BC" w:rsidP="005112A4">
            <w:pPr>
              <w:rPr>
                <w:b/>
                <w:bCs/>
              </w:rPr>
            </w:pPr>
            <w:r w:rsidRPr="00537810">
              <w:rPr>
                <w:b/>
                <w:bCs/>
                <w:lang w:val="zh-CN"/>
              </w:rPr>
              <w:t>服务成本 &lt;类别 2&gt;</w:t>
            </w:r>
          </w:p>
        </w:tc>
        <w:tc>
          <w:tcPr>
            <w:tcW w:w="1104" w:type="pct"/>
            <w:shd w:val="clear" w:color="auto" w:fill="DEEAF6" w:themeFill="accent1" w:themeFillTint="33"/>
          </w:tcPr>
          <w:p w:rsidR="00F476F8" w:rsidRPr="00537810" w:rsidRDefault="00F476F8">
            <w:pPr>
              <w:pStyle w:val="af5"/>
              <w:rPr>
                <w:b/>
                <w:bCs/>
              </w:rPr>
            </w:pPr>
          </w:p>
        </w:tc>
      </w:tr>
      <w:tr w:rsidR="00F476F8" w:rsidRPr="00537810" w:rsidTr="00F476F8">
        <w:tc>
          <w:tcPr>
            <w:tcW w:w="3896" w:type="pct"/>
          </w:tcPr>
          <w:p w:rsidR="00F476F8" w:rsidRPr="00537810" w:rsidRDefault="004613BC">
            <w:r w:rsidRPr="00537810">
              <w:rPr>
                <w:lang w:val="zh-CN"/>
              </w:rPr>
              <w:t>设施</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 w:rsidRPr="00537810">
              <w:rPr>
                <w:lang w:val="zh-CN"/>
              </w:rPr>
              <w:t>许可费</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 w:rsidRPr="00537810">
              <w:rPr>
                <w:lang w:val="zh-CN"/>
              </w:rPr>
              <w:t>设备租赁</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 w:rsidRPr="00537810">
              <w:rPr>
                <w:lang w:val="zh-CN"/>
              </w:rPr>
              <w:t>培训</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 w:rsidRPr="00537810">
              <w:rPr>
                <w:lang w:val="zh-CN"/>
              </w:rPr>
              <w:t>差旅</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 w:rsidRPr="00537810">
              <w:rPr>
                <w:lang w:val="zh-CN"/>
              </w:rPr>
              <w:t>营销</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 w:rsidRPr="00537810">
              <w:rPr>
                <w:lang w:val="zh-CN"/>
              </w:rPr>
              <w:t>运输/处理</w:t>
            </w:r>
          </w:p>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sidP="005112A4">
            <w:r w:rsidRPr="00537810">
              <w:rPr>
                <w:lang w:val="zh-CN"/>
              </w:rPr>
              <w:lastRenderedPageBreak/>
              <w:t>服务总成本 &lt;类别 2&gt;</w:t>
            </w:r>
          </w:p>
        </w:tc>
        <w:tc>
          <w:tcPr>
            <w:tcW w:w="1104" w:type="pct"/>
          </w:tcPr>
          <w:p w:rsidR="00F476F8" w:rsidRPr="00537810" w:rsidRDefault="00F476F8">
            <w:pPr>
              <w:pStyle w:val="af5"/>
            </w:pPr>
          </w:p>
        </w:tc>
      </w:tr>
      <w:tr w:rsidR="00F476F8" w:rsidRPr="00537810" w:rsidTr="00F476F8">
        <w:tc>
          <w:tcPr>
            <w:tcW w:w="3896" w:type="pct"/>
            <w:shd w:val="clear" w:color="auto" w:fill="DEEAF6" w:themeFill="accent1" w:themeFillTint="33"/>
          </w:tcPr>
          <w:p w:rsidR="00F476F8" w:rsidRPr="00537810" w:rsidRDefault="004613BC" w:rsidP="00EA6D4F">
            <w:pPr>
              <w:rPr>
                <w:b/>
                <w:bCs/>
              </w:rPr>
            </w:pPr>
            <w:r w:rsidRPr="00537810">
              <w:rPr>
                <w:b/>
                <w:bCs/>
                <w:lang w:val="zh-CN"/>
              </w:rPr>
              <w:t>服务成本 &lt;类别 3&gt;</w:t>
            </w:r>
          </w:p>
        </w:tc>
        <w:tc>
          <w:tcPr>
            <w:tcW w:w="1104" w:type="pct"/>
            <w:shd w:val="clear" w:color="auto" w:fill="DEEAF6" w:themeFill="accent1" w:themeFillTint="33"/>
          </w:tcPr>
          <w:p w:rsidR="00F476F8" w:rsidRPr="00537810" w:rsidRDefault="00F476F8">
            <w:pPr>
              <w:pStyle w:val="af5"/>
              <w:rPr>
                <w:b/>
                <w:bCs/>
              </w:rPr>
            </w:pPr>
          </w:p>
        </w:tc>
      </w:tr>
      <w:tr w:rsidR="00F476F8" w:rsidRPr="00537810" w:rsidTr="00F476F8">
        <w:tc>
          <w:tcPr>
            <w:tcW w:w="3896" w:type="pct"/>
          </w:tcPr>
          <w:p w:rsidR="00F476F8" w:rsidRPr="00537810" w:rsidRDefault="00F476F8"/>
        </w:tc>
        <w:tc>
          <w:tcPr>
            <w:tcW w:w="1104" w:type="pct"/>
          </w:tcPr>
          <w:p w:rsidR="00F476F8" w:rsidRPr="00537810" w:rsidRDefault="00F476F8">
            <w:pPr>
              <w:pStyle w:val="af5"/>
            </w:pPr>
          </w:p>
        </w:tc>
      </w:tr>
      <w:tr w:rsidR="00F476F8" w:rsidRPr="00537810" w:rsidTr="00F476F8">
        <w:tc>
          <w:tcPr>
            <w:tcW w:w="3896" w:type="pct"/>
          </w:tcPr>
          <w:p w:rsidR="00F476F8" w:rsidRPr="00537810" w:rsidRDefault="004613BC" w:rsidP="006138DE">
            <w:r w:rsidRPr="00537810">
              <w:rPr>
                <w:lang w:val="zh-CN"/>
              </w:rPr>
              <w:t>服务总成本 &lt;类别 3&gt;</w:t>
            </w:r>
          </w:p>
        </w:tc>
        <w:tc>
          <w:tcPr>
            <w:tcW w:w="1104" w:type="pct"/>
          </w:tcPr>
          <w:p w:rsidR="00F476F8" w:rsidRPr="00537810" w:rsidRDefault="00F476F8">
            <w:pPr>
              <w:pStyle w:val="af5"/>
            </w:pPr>
          </w:p>
        </w:tc>
      </w:tr>
      <w:tr w:rsidR="00F476F8" w:rsidRPr="00537810" w:rsidTr="00F476F8">
        <w:trPr>
          <w:cnfStyle w:val="010000000000" w:firstRow="0" w:lastRow="1" w:firstColumn="0" w:lastColumn="0" w:oddVBand="0" w:evenVBand="0" w:oddHBand="0" w:evenHBand="0" w:firstRowFirstColumn="0" w:firstRowLastColumn="0" w:lastRowFirstColumn="0" w:lastRowLastColumn="0"/>
        </w:trPr>
        <w:tc>
          <w:tcPr>
            <w:tcW w:w="3896" w:type="pct"/>
          </w:tcPr>
          <w:p w:rsidR="00F476F8" w:rsidRPr="00537810" w:rsidRDefault="004613BC">
            <w:r w:rsidRPr="00537810">
              <w:rPr>
                <w:lang w:val="zh-CN"/>
              </w:rPr>
              <w:t>总计</w:t>
            </w:r>
          </w:p>
        </w:tc>
        <w:tc>
          <w:tcPr>
            <w:tcW w:w="1104" w:type="pct"/>
          </w:tcPr>
          <w:p w:rsidR="00F476F8" w:rsidRPr="00537810" w:rsidRDefault="00F476F8">
            <w:pPr>
              <w:pStyle w:val="af5"/>
            </w:pPr>
          </w:p>
        </w:tc>
      </w:tr>
    </w:tbl>
    <w:p w:rsidR="00F476F8" w:rsidRDefault="004613BC">
      <w:pPr>
        <w:spacing w:before="180"/>
        <w:rPr>
          <w:lang w:val="zh-CN"/>
        </w:rPr>
      </w:pPr>
      <w:r w:rsidRPr="00537810">
        <w:rPr>
          <w:lang w:val="zh-CN"/>
        </w:rPr>
        <w:t>&lt;示例&gt; 免责声明：上述表中列出的价格是讨论的服务的估计值。此摘要并不是最终价格的保证。如果在执行合同之前，项目规范变更或者外包服务的成本发生变更，估计值也可能会变更。</w:t>
      </w:r>
    </w:p>
    <w:p w:rsidR="00F476F8" w:rsidRPr="00537810" w:rsidRDefault="004613BC" w:rsidP="002001C7">
      <w:pPr>
        <w:pStyle w:val="1"/>
        <w:spacing w:before="120" w:after="0"/>
      </w:pPr>
      <w:r w:rsidRPr="00537810">
        <w:rPr>
          <w:lang w:val="zh-CN"/>
        </w:rPr>
        <w:t>资格</w:t>
      </w:r>
    </w:p>
    <w:p w:rsidR="00F476F8" w:rsidRPr="00537810" w:rsidRDefault="00352B7B">
      <w:sdt>
        <w:sdtPr>
          <w:alias w:val="公司名称"/>
          <w:tag w:val=""/>
          <w:id w:val="-348490378"/>
          <w:placeholder>
            <w:docPart w:val="0F30647984D847108CD8F1E1001FD098"/>
          </w:placeholder>
          <w:showingPlcHdr/>
          <w:dataBinding w:prefixMappings="xmlns:ns0='http://schemas.openxmlformats.org/officeDocument/2006/extended-properties' " w:xpath="/ns0:Properties[1]/ns0:Company[1]" w:storeItemID="{6668398D-A668-4E3E-A5EB-62B293D839F1}"/>
          <w:text/>
        </w:sdtPr>
        <w:sdtEndPr/>
        <w:sdtContent>
          <w:r w:rsidR="002001C7" w:rsidRPr="00537810">
            <w:rPr>
              <w:rStyle w:val="ab"/>
              <w:lang w:val="zh-CN"/>
            </w:rPr>
            <w:t>&lt;您的公司&gt;</w:t>
          </w:r>
        </w:sdtContent>
      </w:sdt>
      <w:r w:rsidR="004613BC" w:rsidRPr="00537810">
        <w:rPr>
          <w:lang w:val="zh-CN"/>
        </w:rPr>
        <w:t xml:space="preserve"> 通过以下方式持续证明是 &lt;高品质/有保障的&gt; &lt;产品/服务&gt; 方面的领导者：</w:t>
      </w:r>
    </w:p>
    <w:sdt>
      <w:sdtPr>
        <w:rPr>
          <w:sz w:val="15"/>
          <w:szCs w:val="15"/>
        </w:rPr>
        <w:id w:val="-1842850497"/>
        <w:placeholder>
          <w:docPart w:val="1FE161A9EC374E9EA1C27EEDBC9FDB8D"/>
        </w:placeholder>
        <w:temporary/>
        <w:showingPlcHdr/>
        <w15:appearance w15:val="hidden"/>
      </w:sdtPr>
      <w:sdtEndPr>
        <w:rPr>
          <w:sz w:val="18"/>
          <w:szCs w:val="20"/>
        </w:r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EF70FD" w:rsidRDefault="004613BC">
                <w:pPr>
                  <w:rPr>
                    <w:sz w:val="15"/>
                    <w:szCs w:val="15"/>
                  </w:rPr>
                </w:pPr>
                <w:r w:rsidRPr="00EF70FD">
                  <w:rPr>
                    <w:noProof/>
                    <w:sz w:val="15"/>
                    <w:szCs w:val="15"/>
                  </w:rPr>
                  <mc:AlternateContent>
                    <mc:Choice Requires="wpg">
                      <w:drawing>
                        <wp:inline distT="0" distB="0" distL="0" distR="0">
                          <wp:extent cx="141605" cy="141605"/>
                          <wp:effectExtent l="0" t="0" r="0" b="0"/>
                          <wp:docPr id="26"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矩形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任意多边形 2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024F0A"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ILulg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D5QILulggAADIoAAAOAAAAAAAAAAAAAAAAAC4CAABkcnMvZTJvRG9jLnhtbFBLAQIt&#10;ABQABgAIAAAAIQAF4gw92QAAAAMBAAAPAAAAAAAAAAAAAAAAAPAKAABkcnMvZG93bnJldi54bWxQ&#10;SwUGAAAAAAQABADzAAAA9gsAAAAA&#10;">
                          <v:rect id="矩形 2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" fillcolor="#5b9bd5 [3204]" stroked="f" strokeweight="0"/>
                          <v:shape id="任意多边形 2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EF70FD"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EF70FD">
                  <w:rPr>
                    <w:sz w:val="15"/>
                    <w:szCs w:val="15"/>
                    <w:lang w:val="zh-CN"/>
                  </w:rPr>
                  <w:t>[描述是什么让您的公司在竞争中脱颖而出（您的独特销售主张）。]</w:t>
                </w:r>
              </w:p>
            </w:tc>
          </w:tr>
        </w:tbl>
        <w:p w:rsidR="00F476F8" w:rsidRPr="00537810" w:rsidRDefault="00352B7B">
          <w:pPr>
            <w:pStyle w:val="ac"/>
          </w:pPr>
        </w:p>
      </w:sdtContent>
    </w:sdt>
    <w:p w:rsidR="00F476F8" w:rsidRPr="00537810" w:rsidRDefault="004613BC">
      <w:pPr>
        <w:pStyle w:val="a"/>
      </w:pPr>
      <w:r w:rsidRPr="00537810">
        <w:rPr>
          <w:lang w:val="zh-CN"/>
        </w:rPr>
        <w:t>&lt;特征点 1&gt;</w:t>
      </w:r>
    </w:p>
    <w:p w:rsidR="00F476F8" w:rsidRPr="00537810" w:rsidRDefault="004613BC">
      <w:pPr>
        <w:pStyle w:val="a"/>
      </w:pPr>
      <w:r w:rsidRPr="00537810">
        <w:rPr>
          <w:lang w:val="zh-CN"/>
        </w:rPr>
        <w:t>&lt;特征点 2&gt;</w:t>
      </w:r>
    </w:p>
    <w:p w:rsidR="00F476F8" w:rsidRPr="006E612D" w:rsidRDefault="004613BC">
      <w:pPr>
        <w:pStyle w:val="a"/>
      </w:pPr>
      <w:r w:rsidRPr="00537810">
        <w:rPr>
          <w:lang w:val="zh-CN"/>
        </w:rPr>
        <w:t>&lt;特征点 3&gt;</w:t>
      </w:r>
    </w:p>
    <w:p w:rsidR="006E612D" w:rsidRPr="00537810" w:rsidRDefault="006E612D" w:rsidP="002001C7">
      <w:pPr>
        <w:pStyle w:val="a"/>
        <w:numPr>
          <w:ilvl w:val="0"/>
          <w:numId w:val="0"/>
        </w:numPr>
        <w:spacing w:after="0"/>
        <w:ind w:left="431"/>
      </w:pPr>
    </w:p>
    <w:sdt>
      <w:sdtPr>
        <w:rPr>
          <w:sz w:val="15"/>
          <w:szCs w:val="15"/>
        </w:rPr>
        <w:id w:val="1853838231"/>
        <w:placeholder>
          <w:docPart w:val="1FE161A9EC374E9EA1C27EEDBC9FDB8D"/>
        </w:placeholder>
        <w:temporary/>
        <w:showingPlcHdr/>
        <w15:appearance w15:val="hidden"/>
      </w:sdtPr>
      <w:sdtEndPr>
        <w:rPr>
          <w:sz w:val="18"/>
          <w:szCs w:val="20"/>
        </w:r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EF70FD" w:rsidRDefault="004613BC">
                <w:pPr>
                  <w:rPr>
                    <w:sz w:val="15"/>
                    <w:szCs w:val="15"/>
                  </w:rPr>
                </w:pPr>
                <w:r w:rsidRPr="00EF70FD">
                  <w:rPr>
                    <w:noProof/>
                    <w:sz w:val="15"/>
                    <w:szCs w:val="15"/>
                  </w:rPr>
                  <mc:AlternateContent>
                    <mc:Choice Requires="wpg">
                      <w:drawing>
                        <wp:inline distT="0" distB="0" distL="0" distR="0">
                          <wp:extent cx="141605" cy="141605"/>
                          <wp:effectExtent l="0" t="0" r="0" b="0"/>
                          <wp:docPr id="50"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矩形 5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任意多边形 5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3CC5FB"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uk/5xI4IAAAyKAAADgAAAAAAAAAAAAAAAAAuAgAAZHJzL2Uyb0RvYy54bWxQSwECLQAUAAYACAAA&#10;ACEABeIMPdkAAAADAQAADwAAAAAAAAAAAAAAAADoCgAAZHJzL2Rvd25yZXYueG1sUEsFBgAAAAAE&#10;AAQA8wAAAO4LAAAAAA==&#10;">
                          <v:rect id="矩形 5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任意多边形 5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EF70FD"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EF70FD">
                  <w:rPr>
                    <w:sz w:val="15"/>
                    <w:szCs w:val="15"/>
                    <w:lang w:val="zh-CN"/>
                  </w:rPr>
                  <w:t>[描述贵公司的优势，侧重介绍与此项目最相关的专长。如果合适，请包括您的独特销售主张中提供客户可能尚未清楚表达的好处的其他优势。</w:t>
                </w:r>
              </w:p>
              <w:p w:rsidR="00F476F8" w:rsidRPr="00EF70FD"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EF70FD">
                  <w:rPr>
                    <w:sz w:val="15"/>
                    <w:szCs w:val="15"/>
                    <w:lang w:val="zh-CN"/>
                  </w:rPr>
                  <w:t>识别促使您能够满足项目的特定客户需求的资格。</w:t>
                </w:r>
              </w:p>
              <w:p w:rsidR="00F476F8" w:rsidRPr="00EF70FD"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EF70FD">
                  <w:rPr>
                    <w:sz w:val="15"/>
                    <w:szCs w:val="15"/>
                    <w:lang w:val="zh-CN"/>
                  </w:rPr>
                  <w:t>提供展示您如何满足所需计划的信息，例如员工安置/转包商以及在项目上所花的时间的百分比。]</w:t>
                </w:r>
              </w:p>
            </w:tc>
          </w:tr>
        </w:tbl>
        <w:p w:rsidR="00F476F8" w:rsidRPr="00537810" w:rsidRDefault="00352B7B"/>
      </w:sdtContent>
    </w:sdt>
    <w:p w:rsidR="00F476F8" w:rsidRPr="00537810" w:rsidRDefault="00B662AC" w:rsidP="002001C7">
      <w:pPr>
        <w:pStyle w:val="1"/>
        <w:spacing w:before="0" w:after="0"/>
      </w:pPr>
      <w:r w:rsidRPr="00B662AC">
        <w:rPr>
          <w:rFonts w:hint="eastAsia"/>
          <w:lang w:val="zh-CN"/>
        </w:rPr>
        <w:t>结论</w:t>
      </w:r>
    </w:p>
    <w:sdt>
      <w:sdtPr>
        <w:rPr>
          <w:sz w:val="15"/>
          <w:szCs w:val="15"/>
        </w:rPr>
        <w:id w:val="-2001345000"/>
        <w:placeholder>
          <w:docPart w:val="1FE161A9EC374E9EA1C27EEDBC9FDB8D"/>
        </w:placeholder>
        <w:temporary/>
        <w:showingPlcHdr/>
        <w15:appearance w15:val="hidden"/>
      </w:sdtPr>
      <w:sdtEndPr>
        <w:rPr>
          <w:sz w:val="18"/>
          <w:szCs w:val="20"/>
        </w:rPr>
      </w:sdtEndPr>
      <w:sdtContent>
        <w:tbl>
          <w:tblPr>
            <w:tblStyle w:val="a9"/>
            <w:tblW w:w="5000" w:type="pct"/>
            <w:tblLook w:val="04A0" w:firstRow="1" w:lastRow="0" w:firstColumn="1" w:lastColumn="0" w:noHBand="0" w:noVBand="1"/>
          </w:tblPr>
          <w:tblGrid>
            <w:gridCol w:w="577"/>
            <w:gridCol w:w="8783"/>
          </w:tblGrid>
          <w:tr w:rsidR="00F476F8" w:rsidRPr="00537810">
            <w:tc>
              <w:tcPr>
                <w:cnfStyle w:val="001000000000" w:firstRow="0" w:lastRow="0" w:firstColumn="1" w:lastColumn="0" w:oddVBand="0" w:evenVBand="0" w:oddHBand="0" w:evenHBand="0" w:firstRowFirstColumn="0" w:firstRowLastColumn="0" w:lastRowFirstColumn="0" w:lastRowLastColumn="0"/>
                <w:tcW w:w="308" w:type="pct"/>
              </w:tcPr>
              <w:p w:rsidR="00F476F8" w:rsidRPr="00EF70FD" w:rsidRDefault="004613BC">
                <w:pPr>
                  <w:rPr>
                    <w:sz w:val="15"/>
                    <w:szCs w:val="15"/>
                  </w:rPr>
                </w:pPr>
                <w:r w:rsidRPr="00EF70FD">
                  <w:rPr>
                    <w:noProof/>
                    <w:sz w:val="15"/>
                    <w:szCs w:val="15"/>
                  </w:rPr>
                  <mc:AlternateContent>
                    <mc:Choice Requires="wpg">
                      <w:drawing>
                        <wp:inline distT="0" distB="0" distL="0" distR="0">
                          <wp:extent cx="141605" cy="141605"/>
                          <wp:effectExtent l="0" t="0" r="0" b="0"/>
                          <wp:docPr id="53"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矩形 5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任意多边形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5B6AB42"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UNmQgAADIoAAAOAAAAZHJzL2Uyb0RvYy54bWzcWkuO40YS3RvwHQguB3Cr+BeFVhuN/sGA&#10;Pw245gAsipIIUyRNskrVXnvvvTcGDG98hEFjfBp7Zo4xL5JJKlStINPd8Ma1KH34FBnvRWRmR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yx2UNmQgAADIoAAAOAAAAAAAAAAAAAAAAAC4CAABkcnMvZTJvRG9jLnhtbFBL&#10;AQItABQABgAIAAAAIQAF4gw92QAAAAMBAAAPAAAAAAAAAAAAAAAAAPMKAABkcnMvZG93bnJldi54&#10;bWxQSwUGAAAAAAQABADzAAAA+QsAAAAA&#10;">
                          <v:rect id="矩形 5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任意多边形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F476F8" w:rsidRPr="00EF70FD" w:rsidRDefault="004613BC">
                <w:pPr>
                  <w:pStyle w:val="aa"/>
                  <w:cnfStyle w:val="000000000000" w:firstRow="0" w:lastRow="0" w:firstColumn="0" w:lastColumn="0" w:oddVBand="0" w:evenVBand="0" w:oddHBand="0" w:evenHBand="0" w:firstRowFirstColumn="0" w:firstRowLastColumn="0" w:lastRowFirstColumn="0" w:lastRowLastColumn="0"/>
                  <w:rPr>
                    <w:sz w:val="15"/>
                    <w:szCs w:val="15"/>
                  </w:rPr>
                </w:pPr>
                <w:r w:rsidRPr="00EF70FD">
                  <w:rPr>
                    <w:sz w:val="15"/>
                    <w:szCs w:val="15"/>
                    <w:lang w:val="zh-CN"/>
                  </w:rPr>
                  <w:t>[通过展示您对客户及其需求的关注、您的专业领域以及您帮助客户解决相关问题的意愿等陈述来结束提案。请包括任何预期的后续步骤，并写下他们可以与您联系的方式。]</w:t>
                </w:r>
              </w:p>
            </w:tc>
          </w:tr>
        </w:tbl>
        <w:p w:rsidR="00F476F8" w:rsidRPr="00537810" w:rsidRDefault="00352B7B">
          <w:pPr>
            <w:pStyle w:val="ac"/>
          </w:pPr>
        </w:p>
      </w:sdtContent>
    </w:sdt>
    <w:p w:rsidR="00F476F8" w:rsidRPr="00537810" w:rsidRDefault="004613BC" w:rsidP="002001C7">
      <w:pPr>
        <w:spacing w:after="0"/>
      </w:pPr>
      <w:r w:rsidRPr="00537810">
        <w:rPr>
          <w:lang w:val="zh-CN"/>
        </w:rPr>
        <w:t xml:space="preserve">我们热切盼望与 </w:t>
      </w:r>
      <w:sdt>
        <w:sdtPr>
          <w:alias w:val="客户名称"/>
          <w:tag w:val=""/>
          <w:id w:val="-1289347767"/>
          <w:placeholder>
            <w:docPart w:val="4D8C645396BD42408141AAD8999984D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2001C7" w:rsidRPr="00537810">
            <w:rPr>
              <w:rStyle w:val="ab"/>
              <w:lang w:val="zh-CN"/>
            </w:rPr>
            <w:t>&lt;客户的公司&gt;</w:t>
          </w:r>
        </w:sdtContent>
      </w:sdt>
      <w:r w:rsidRPr="00537810">
        <w:rPr>
          <w:lang w:val="zh-CN"/>
        </w:rPr>
        <w:t xml:space="preserve"> 展开合作，通过 &lt;集成的 CRM、JIT 库存管理以及培训和支持服务&gt; 来帮助您</w:t>
      </w:r>
      <w:proofErr w:type="gramStart"/>
      <w:r w:rsidRPr="00537810">
        <w:rPr>
          <w:lang w:val="zh-CN"/>
        </w:rPr>
        <w:t>改进您</w:t>
      </w:r>
      <w:proofErr w:type="gramEnd"/>
      <w:r w:rsidRPr="00537810">
        <w:rPr>
          <w:lang w:val="zh-CN"/>
        </w:rPr>
        <w:t xml:space="preserve">的销售周期。我们确信我们能够迎接前面的挑战，时刻准备与您合作提供高效 IT 支持解决方案。 </w:t>
      </w:r>
    </w:p>
    <w:p w:rsidR="00F476F8" w:rsidRPr="00537810" w:rsidRDefault="004613BC">
      <w:r w:rsidRPr="00537810">
        <w:rPr>
          <w:lang w:val="zh-CN"/>
        </w:rPr>
        <w:t>如果您对此提案有任何问题，欢迎您在方便时</w:t>
      </w:r>
      <w:r w:rsidR="003A45C5" w:rsidRPr="003A45C5">
        <w:rPr>
          <w:rFonts w:hint="eastAsia"/>
          <w:lang w:val="zh-CN"/>
        </w:rPr>
        <w:t>通过</w:t>
      </w:r>
      <w:r w:rsidRPr="00537810">
        <w:rPr>
          <w:lang w:val="zh-CN"/>
        </w:rPr>
        <w:t>电子邮件</w:t>
      </w:r>
      <w:r w:rsidR="003A45C5">
        <w:rPr>
          <w:rFonts w:hint="eastAsia"/>
          <w:lang w:val="zh-CN"/>
        </w:rPr>
        <w:t xml:space="preserve"> </w:t>
      </w:r>
      <w:r w:rsidRPr="00537810">
        <w:rPr>
          <w:lang w:val="zh-CN"/>
        </w:rPr>
        <w:t>&lt;电子邮件地址&gt; 或电话 &lt;电话&gt;</w:t>
      </w:r>
      <w:r w:rsidR="003A45C5" w:rsidRPr="00537810">
        <w:rPr>
          <w:lang w:val="zh-CN"/>
        </w:rPr>
        <w:t>联系 &lt;姓名&gt;</w:t>
      </w:r>
      <w:r w:rsidRPr="00537810">
        <w:rPr>
          <w:lang w:val="zh-CN"/>
        </w:rPr>
        <w:t>。我们将在下周与您联系，就该提案安排一次跟进谈话。</w:t>
      </w:r>
    </w:p>
    <w:p w:rsidR="00E22881" w:rsidRDefault="004613BC" w:rsidP="00FB69B4">
      <w:pPr>
        <w:spacing w:after="0"/>
        <w:rPr>
          <w:lang w:val="zh-CN"/>
        </w:rPr>
      </w:pPr>
      <w:r w:rsidRPr="00537810">
        <w:rPr>
          <w:lang w:val="zh-CN"/>
        </w:rPr>
        <w:t>感谢您的关注。</w:t>
      </w:r>
    </w:p>
    <w:p w:rsidR="00F476F8" w:rsidRPr="00537810" w:rsidRDefault="004613BC" w:rsidP="00FB69B4">
      <w:pPr>
        <w:snapToGrid w:val="0"/>
        <w:spacing w:after="0"/>
      </w:pPr>
      <w:r w:rsidRPr="00537810">
        <w:rPr>
          <w:lang w:val="zh-CN"/>
        </w:rPr>
        <w:t>&lt;姓名&gt;</w:t>
      </w:r>
      <w:r w:rsidRPr="00537810">
        <w:br/>
      </w:r>
      <w:r w:rsidRPr="00537810">
        <w:rPr>
          <w:lang w:val="zh-CN"/>
        </w:rPr>
        <w:t>&lt;职务&gt;</w:t>
      </w:r>
    </w:p>
    <w:sectPr w:rsidR="00F476F8" w:rsidRPr="0053781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B7B" w:rsidRDefault="00352B7B">
      <w:pPr>
        <w:spacing w:after="0"/>
      </w:pPr>
      <w:r>
        <w:separator/>
      </w:r>
    </w:p>
  </w:endnote>
  <w:endnote w:type="continuationSeparator" w:id="0">
    <w:p w:rsidR="00352B7B" w:rsidRDefault="00352B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B7B" w:rsidRDefault="00352B7B">
      <w:pPr>
        <w:spacing w:after="0"/>
      </w:pPr>
      <w:r>
        <w:separator/>
      </w:r>
    </w:p>
  </w:footnote>
  <w:footnote w:type="continuationSeparator" w:id="0">
    <w:p w:rsidR="00352B7B" w:rsidRDefault="00352B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6F8" w:rsidRDefault="004613BC">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6F8" w:rsidRDefault="004613BC">
                          <w:pPr>
                            <w:pStyle w:val="af"/>
                          </w:pPr>
                          <w:r>
                            <w:fldChar w:fldCharType="begin"/>
                          </w:r>
                          <w:r>
                            <w:instrText>PAGE   \* MERGEFORMAT</w:instrText>
                          </w:r>
                          <w:r>
                            <w:fldChar w:fldCharType="separate"/>
                          </w:r>
                          <w:r w:rsidR="002001C7" w:rsidRPr="002001C7">
                            <w:rPr>
                              <w:lang w:val="zh-CN"/>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F476F8" w:rsidRDefault="004613BC">
                    <w:pPr>
                      <w:pStyle w:val="af"/>
                    </w:pPr>
                    <w:r>
                      <w:fldChar w:fldCharType="begin"/>
                    </w:r>
                    <w:r>
                      <w:instrText>PAGE   \* MERGEFORMAT</w:instrText>
                    </w:r>
                    <w:r>
                      <w:fldChar w:fldCharType="separate"/>
                    </w:r>
                    <w:r w:rsidR="002001C7" w:rsidRPr="002001C7">
                      <w:rPr>
                        <w:lang w:val="zh-CN"/>
                      </w:rPr>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E58CB318"/>
    <w:lvl w:ilvl="0" w:tplc="0409000B">
      <w:start w:val="1"/>
      <w:numFmt w:val="bullet"/>
      <w:pStyle w:val="a"/>
      <w:lvlText w:val=""/>
      <w:lvlJc w:val="left"/>
      <w:pPr>
        <w:tabs>
          <w:tab w:val="num" w:pos="360"/>
        </w:tabs>
        <w:ind w:left="432" w:hanging="288"/>
      </w:pPr>
      <w:rPr>
        <w:rFonts w:ascii="Wingdings" w:hAnsi="Wingdings"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5A"/>
    <w:rsid w:val="0004740C"/>
    <w:rsid w:val="00086246"/>
    <w:rsid w:val="001351D4"/>
    <w:rsid w:val="00151F0B"/>
    <w:rsid w:val="002001C7"/>
    <w:rsid w:val="00352B7B"/>
    <w:rsid w:val="003A017D"/>
    <w:rsid w:val="003A45C5"/>
    <w:rsid w:val="003C56F7"/>
    <w:rsid w:val="004613BC"/>
    <w:rsid w:val="004F356D"/>
    <w:rsid w:val="005112A4"/>
    <w:rsid w:val="00537810"/>
    <w:rsid w:val="005D0FA1"/>
    <w:rsid w:val="006138DE"/>
    <w:rsid w:val="006742B3"/>
    <w:rsid w:val="006E612D"/>
    <w:rsid w:val="00704BF8"/>
    <w:rsid w:val="00707179"/>
    <w:rsid w:val="0074208B"/>
    <w:rsid w:val="007501D7"/>
    <w:rsid w:val="00753B5B"/>
    <w:rsid w:val="007D783E"/>
    <w:rsid w:val="007F0D4C"/>
    <w:rsid w:val="008035EC"/>
    <w:rsid w:val="00A47A6C"/>
    <w:rsid w:val="00A83C86"/>
    <w:rsid w:val="00B2541F"/>
    <w:rsid w:val="00B662AC"/>
    <w:rsid w:val="00C4435A"/>
    <w:rsid w:val="00CF5DC6"/>
    <w:rsid w:val="00D70822"/>
    <w:rsid w:val="00E22881"/>
    <w:rsid w:val="00E950DC"/>
    <w:rsid w:val="00EA6D4F"/>
    <w:rsid w:val="00EF70FD"/>
    <w:rsid w:val="00F476F8"/>
    <w:rsid w:val="00FA0CE9"/>
    <w:rsid w:val="00FB6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7C43EE-23E6-45F5-9F15-BE3FA680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56F7"/>
    <w:pPr>
      <w:spacing w:line="240" w:lineRule="auto"/>
    </w:pPr>
    <w:rPr>
      <w:rFonts w:ascii="Microsoft YaHei UI" w:eastAsia="Microsoft YaHei UI" w:hAnsi="Microsoft YaHei UI" w:cs="Microsoft YaHei UI"/>
    </w:rPr>
  </w:style>
  <w:style w:type="paragraph" w:styleId="1">
    <w:name w:val="heading 1"/>
    <w:basedOn w:val="a0"/>
    <w:next w:val="a0"/>
    <w:link w:val="10"/>
    <w:uiPriority w:val="9"/>
    <w:qFormat/>
    <w:pPr>
      <w:keepNext/>
      <w:keepLines/>
      <w:spacing w:before="600" w:after="240"/>
      <w:outlineLvl w:val="0"/>
    </w:pPr>
    <w:rPr>
      <w:b/>
      <w:bCs/>
      <w:caps/>
      <w:color w:val="1F4E79" w:themeColor="accent1" w:themeShade="80"/>
      <w:sz w:val="28"/>
    </w:rPr>
  </w:style>
  <w:style w:type="paragraph" w:styleId="2">
    <w:name w:val="heading 2"/>
    <w:basedOn w:val="a0"/>
    <w:next w:val="a0"/>
    <w:link w:val="20"/>
    <w:uiPriority w:val="9"/>
    <w:unhideWhenUsed/>
    <w:qFormat/>
    <w:rsid w:val="003C56F7"/>
    <w:pPr>
      <w:keepNext/>
      <w:keepLines/>
      <w:spacing w:before="240" w:after="80"/>
      <w:outlineLvl w:val="1"/>
    </w:pPr>
    <w:rPr>
      <w:b/>
      <w:bCs/>
      <w:color w:val="5B9BD5" w:themeColor="accent1"/>
      <w:sz w:val="24"/>
    </w:rPr>
  </w:style>
  <w:style w:type="paragraph" w:styleId="3">
    <w:name w:val="heading 3"/>
    <w:basedOn w:val="a0"/>
    <w:next w:val="a0"/>
    <w:link w:val="30"/>
    <w:uiPriority w:val="9"/>
    <w:semiHidden/>
    <w:unhideWhenUsed/>
    <w:qFormat/>
    <w:rsid w:val="00537810"/>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537810"/>
    <w:pPr>
      <w:pBdr>
        <w:left w:val="double" w:sz="18" w:space="4" w:color="1F4E79" w:themeColor="accent1" w:themeShade="80"/>
      </w:pBdr>
      <w:spacing w:after="0" w:line="420" w:lineRule="exact"/>
    </w:pPr>
    <w:rPr>
      <w:caps/>
      <w:color w:val="1F4E79" w:themeColor="accent1" w:themeShade="80"/>
      <w:kern w:val="28"/>
      <w:sz w:val="38"/>
    </w:rPr>
  </w:style>
  <w:style w:type="character" w:customStyle="1" w:styleId="a5">
    <w:name w:val="标题 字符"/>
    <w:basedOn w:val="a1"/>
    <w:link w:val="a4"/>
    <w:uiPriority w:val="10"/>
    <w:rsid w:val="00537810"/>
    <w:rPr>
      <w:rFonts w:ascii="Microsoft YaHei UI" w:eastAsia="Microsoft YaHei UI" w:hAnsi="Microsoft YaHei UI" w:cs="Microsoft YaHei U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rsid w:val="00537810"/>
    <w:pPr>
      <w:spacing w:after="0" w:line="240" w:lineRule="auto"/>
    </w:pPr>
    <w:rPr>
      <w:rFonts w:ascii="Microsoft YaHei UI" w:eastAsia="Microsoft YaHei UI" w:hAnsi="Microsoft YaHei UI" w:cs="Microsoft YaHei UI"/>
    </w:rPr>
  </w:style>
  <w:style w:type="character" w:customStyle="1" w:styleId="20">
    <w:name w:val="标题 2 字符"/>
    <w:basedOn w:val="a1"/>
    <w:link w:val="2"/>
    <w:uiPriority w:val="9"/>
    <w:rsid w:val="003C56F7"/>
    <w:rPr>
      <w:rFonts w:ascii="Microsoft YaHei UI" w:eastAsia="Microsoft YaHei UI" w:hAnsi="Microsoft YaHei UI" w:cs="Microsoft YaHei UI"/>
      <w:b/>
      <w:bCs/>
      <w:color w:val="5B9BD5" w:themeColor="accent1"/>
      <w:sz w:val="24"/>
    </w:rPr>
  </w:style>
  <w:style w:type="paragraph" w:styleId="a">
    <w:name w:val="List Bullet"/>
    <w:basedOn w:val="a0"/>
    <w:uiPriority w:val="1"/>
    <w:unhideWhenUsed/>
    <w:qFormat/>
    <w:rsid w:val="003C56F7"/>
    <w:pPr>
      <w:numPr>
        <w:numId w:val="2"/>
      </w:numPr>
      <w:spacing w:after="60"/>
    </w:pPr>
  </w:style>
  <w:style w:type="paragraph" w:styleId="ad">
    <w:name w:val="header"/>
    <w:basedOn w:val="a0"/>
    <w:link w:val="ae"/>
    <w:uiPriority w:val="99"/>
    <w:unhideWhenUsed/>
    <w:pPr>
      <w:tabs>
        <w:tab w:val="center" w:pos="4680"/>
        <w:tab w:val="right" w:pos="9360"/>
      </w:tabs>
      <w:spacing w:after="0"/>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提案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qFormat/>
    <w:pPr>
      <w:spacing w:before="140" w:after="0"/>
    </w:pPr>
    <w:rPr>
      <w:i/>
      <w:iCs/>
      <w:sz w:val="14"/>
    </w:rPr>
  </w:style>
  <w:style w:type="character" w:customStyle="1" w:styleId="af4">
    <w:name w:val="页脚文本字符"/>
    <w:basedOn w:val="a1"/>
    <w:link w:val="af3"/>
    <w:uiPriority w:val="12"/>
    <w:rPr>
      <w:i/>
      <w:iCs/>
      <w:sz w:val="14"/>
    </w:rPr>
  </w:style>
  <w:style w:type="paragraph" w:customStyle="1" w:styleId="af5">
    <w:name w:val="表格文字十进制"/>
    <w:basedOn w:val="a0"/>
    <w:uiPriority w:val="12"/>
    <w:qFormat/>
    <w:pPr>
      <w:tabs>
        <w:tab w:val="decimal" w:pos="936"/>
      </w:tabs>
      <w:spacing w:before="120" w:after="120"/>
    </w:pPr>
  </w:style>
  <w:style w:type="paragraph" w:styleId="af6">
    <w:name w:val="Signature"/>
    <w:basedOn w:val="a0"/>
    <w:link w:val="af7"/>
    <w:uiPriority w:val="12"/>
    <w:unhideWhenUsed/>
    <w:qFormat/>
    <w:pPr>
      <w:spacing w:before="960" w:after="0"/>
    </w:pPr>
  </w:style>
  <w:style w:type="character" w:customStyle="1" w:styleId="af7">
    <w:name w:val="签名 字符"/>
    <w:basedOn w:val="a1"/>
    <w:link w:val="af6"/>
    <w:uiPriority w:val="12"/>
  </w:style>
  <w:style w:type="character" w:customStyle="1" w:styleId="30">
    <w:name w:val="标题 3 字符"/>
    <w:basedOn w:val="a1"/>
    <w:link w:val="3"/>
    <w:uiPriority w:val="9"/>
    <w:semiHidden/>
    <w:rsid w:val="00537810"/>
    <w:rPr>
      <w:rFonts w:ascii="Microsoft YaHei UI" w:eastAsia="Microsoft YaHei UI" w:hAnsi="Microsoft YaHei UI" w:cs="Microsoft YaHei U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7356\AppData\Roaming\Microsoft\Templates\&#26381;&#21153;&#25552;&#266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F9143987E5469C94666C71E48EB0DB"/>
        <w:category>
          <w:name w:val="常规"/>
          <w:gallery w:val="placeholder"/>
        </w:category>
        <w:types>
          <w:type w:val="bbPlcHdr"/>
        </w:types>
        <w:behaviors>
          <w:behavior w:val="content"/>
        </w:behaviors>
        <w:guid w:val="{2AF3D406-DF8E-4768-AA70-E95AF8474021}"/>
      </w:docPartPr>
      <w:docPartBody>
        <w:p w:rsidR="00D71B7B" w:rsidRDefault="008571C8">
          <w:pPr>
            <w:pStyle w:val="D3F9143987E5469C94666C71E48EB0DB"/>
          </w:pPr>
          <w:r w:rsidRPr="00537810">
            <w:rPr>
              <w:lang w:val="zh-CN"/>
            </w:rPr>
            <w:t>&lt;您的公司&gt;</w:t>
          </w:r>
        </w:p>
      </w:docPartBody>
    </w:docPart>
    <w:docPart>
      <w:docPartPr>
        <w:name w:val="1FE161A9EC374E9EA1C27EEDBC9FDB8D"/>
        <w:category>
          <w:name w:val="常规"/>
          <w:gallery w:val="placeholder"/>
        </w:category>
        <w:types>
          <w:type w:val="bbPlcHdr"/>
        </w:types>
        <w:behaviors>
          <w:behavior w:val="content"/>
        </w:behaviors>
        <w:guid w:val="{59A98722-DB4A-4DDB-829D-C23F68C6719B}"/>
      </w:docPartPr>
      <w:docPartBody>
        <w:p w:rsidR="00D71B7B" w:rsidRDefault="008571C8">
          <w:pPr>
            <w:pStyle w:val="1FE161A9EC374E9EA1C27EEDBC9FDB8D"/>
          </w:pPr>
          <w:r>
            <w:rPr>
              <w:rStyle w:val="a3"/>
              <w:lang w:val="zh-CN"/>
            </w:rPr>
            <w:t>单击此处输入文本。</w:t>
          </w:r>
        </w:p>
      </w:docPartBody>
    </w:docPart>
    <w:docPart>
      <w:docPartPr>
        <w:name w:val="0F30647984D847108CD8F1E1001FD098"/>
        <w:category>
          <w:name w:val="常规"/>
          <w:gallery w:val="placeholder"/>
        </w:category>
        <w:types>
          <w:type w:val="bbPlcHdr"/>
        </w:types>
        <w:behaviors>
          <w:behavior w:val="content"/>
        </w:behaviors>
        <w:guid w:val="{28EA4A99-CE86-4395-AB9F-A1DD161BA8BF}"/>
      </w:docPartPr>
      <w:docPartBody>
        <w:p w:rsidR="00D71B7B" w:rsidRDefault="008571C8">
          <w:pPr>
            <w:pStyle w:val="0F30647984D847108CD8F1E1001FD098"/>
          </w:pPr>
          <w:r w:rsidRPr="00537810">
            <w:rPr>
              <w:rStyle w:val="a3"/>
              <w:lang w:val="zh-CN"/>
            </w:rPr>
            <w:t>&lt;您的公司&gt;</w:t>
          </w:r>
        </w:p>
      </w:docPartBody>
    </w:docPart>
    <w:docPart>
      <w:docPartPr>
        <w:name w:val="4D8C645396BD42408141AAD8999984DF"/>
        <w:category>
          <w:name w:val="常规"/>
          <w:gallery w:val="placeholder"/>
        </w:category>
        <w:types>
          <w:type w:val="bbPlcHdr"/>
        </w:types>
        <w:behaviors>
          <w:behavior w:val="content"/>
        </w:behaviors>
        <w:guid w:val="{2274E937-E6AF-4BED-A4BC-1BB2D019CC51}"/>
      </w:docPartPr>
      <w:docPartBody>
        <w:p w:rsidR="00D71B7B" w:rsidRDefault="008571C8">
          <w:pPr>
            <w:pStyle w:val="4D8C645396BD42408141AAD8999984DF"/>
          </w:pPr>
          <w:r w:rsidRPr="00537810">
            <w:rPr>
              <w:rStyle w:val="a3"/>
              <w:lang w:val="zh-CN"/>
            </w:rPr>
            <w:t>&lt;客户的公司&gt;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C8"/>
    <w:rsid w:val="008571C8"/>
    <w:rsid w:val="00A064B4"/>
    <w:rsid w:val="00D71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F9143987E5469C94666C71E48EB0DB">
    <w:name w:val="D3F9143987E5469C94666C71E48EB0DB"/>
    <w:pPr>
      <w:widowControl w:val="0"/>
      <w:jc w:val="both"/>
    </w:pPr>
  </w:style>
  <w:style w:type="character" w:styleId="a3">
    <w:name w:val="Placeholder Text"/>
    <w:basedOn w:val="a0"/>
    <w:uiPriority w:val="99"/>
    <w:semiHidden/>
    <w:rPr>
      <w:color w:val="808080"/>
    </w:rPr>
  </w:style>
  <w:style w:type="paragraph" w:customStyle="1" w:styleId="1FE161A9EC374E9EA1C27EEDBC9FDB8D">
    <w:name w:val="1FE161A9EC374E9EA1C27EEDBC9FDB8D"/>
    <w:pPr>
      <w:widowControl w:val="0"/>
      <w:jc w:val="both"/>
    </w:pPr>
  </w:style>
  <w:style w:type="paragraph" w:customStyle="1" w:styleId="0F30647984D847108CD8F1E1001FD098">
    <w:name w:val="0F30647984D847108CD8F1E1001FD098"/>
    <w:pPr>
      <w:widowControl w:val="0"/>
      <w:jc w:val="both"/>
    </w:pPr>
  </w:style>
  <w:style w:type="paragraph" w:customStyle="1" w:styleId="4D8C645396BD42408141AAD8999984DF">
    <w:name w:val="4D8C645396BD42408141AAD8999984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3B3D93F8-99E5-4D0C-9E40-FE7028EC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服务提案.dotx</Template>
  <TotalTime>2</TotalTime>
  <Pages>6</Pages>
  <Words>509</Words>
  <Characters>2907</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概述</vt:lpstr>
      <vt:lpstr>    目标</vt:lpstr>
      <vt:lpstr>    机遇</vt:lpstr>
      <vt:lpstr>    解决方案</vt:lpstr>
      <vt:lpstr>我们的提案</vt:lpstr>
      <vt:lpstr>    理由</vt:lpstr>
      <vt:lpstr>    执行战略</vt:lpstr>
      <vt:lpstr>    技术/项目方法</vt:lpstr>
      <vt:lpstr>    资源</vt:lpstr>
      <vt:lpstr>    项目可交付结果</vt:lpstr>
      <vt:lpstr>    执行日程表</vt:lpstr>
      <vt:lpstr>    提供的材料</vt:lpstr>
      <vt:lpstr>预期结果</vt:lpstr>
      <vt:lpstr>    财务好处</vt:lpstr>
      <vt:lpstr>    技术好处</vt:lpstr>
      <vt:lpstr>    其他好处</vt:lpstr>
      <vt:lpstr>定价</vt:lpstr>
      <vt:lpstr>资格</vt:lpstr>
      <vt:lpstr>结论</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刘新伟</dc:creator>
  <cp:keywords/>
  <cp:lastModifiedBy>刘 新伟</cp:lastModifiedBy>
  <cp:revision>3</cp:revision>
  <dcterms:created xsi:type="dcterms:W3CDTF">2018-10-20T11:13:00Z</dcterms:created>
  <dcterms:modified xsi:type="dcterms:W3CDTF">2018-10-20T11:18:00Z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